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4FBD61B1" w14:textId="77777777" w:rsidTr="004B7E44">
        <w:trPr>
          <w:trHeight w:val="2536"/>
        </w:trPr>
        <w:tc>
          <w:tcPr>
            <w:tcW w:w="8541" w:type="dxa"/>
            <w:tcBorders>
              <w:top w:val="nil"/>
              <w:left w:val="nil"/>
              <w:bottom w:val="nil"/>
              <w:right w:val="nil"/>
            </w:tcBorders>
          </w:tcPr>
          <w:p w14:paraId="2CBA7D60" w14:textId="4A10161E" w:rsidR="004B7E44" w:rsidRDefault="004B7E44" w:rsidP="004B7E44">
            <w:r>
              <w:rPr>
                <w:noProof/>
              </w:rPr>
              <mc:AlternateContent>
                <mc:Choice Requires="wps">
                  <w:drawing>
                    <wp:inline distT="0" distB="0" distL="0" distR="0" wp14:anchorId="6A690703" wp14:editId="768789C2">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64F9C149" w14:textId="6D221F42" w:rsidR="004B7E44" w:rsidRDefault="00E942EC" w:rsidP="004B7E44">
                                  <w:pPr>
                                    <w:pStyle w:val="Title"/>
                                    <w:rPr>
                                      <w:color w:val="E42A20"/>
                                    </w:rPr>
                                  </w:pPr>
                                  <w:r>
                                    <w:rPr>
                                      <w:color w:val="E42A20"/>
                                    </w:rPr>
                                    <w:t>Assignment 2</w:t>
                                  </w:r>
                                </w:p>
                                <w:p w14:paraId="56046E42" w14:textId="4C0A2E4C" w:rsidR="00E942EC" w:rsidRPr="00E942EC" w:rsidRDefault="00E942EC" w:rsidP="004B7E44">
                                  <w:pPr>
                                    <w:pStyle w:val="Title"/>
                                    <w:rPr>
                                      <w:color w:val="E42A20"/>
                                    </w:rPr>
                                  </w:pPr>
                                  <w:r>
                                    <w:rPr>
                                      <w:color w:val="E42A20"/>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690703"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" filled="f" stroked="f" strokeweight=".5pt">
                      <v:textbox>
                        <w:txbxContent>
                          <w:p w14:paraId="64F9C149" w14:textId="6D221F42" w:rsidR="004B7E44" w:rsidRDefault="00E942EC" w:rsidP="004B7E44">
                            <w:pPr>
                              <w:pStyle w:val="Title"/>
                              <w:rPr>
                                <w:color w:val="E42A20"/>
                              </w:rPr>
                            </w:pPr>
                            <w:r>
                              <w:rPr>
                                <w:color w:val="E42A20"/>
                              </w:rPr>
                              <w:t>Assignment 2</w:t>
                            </w:r>
                          </w:p>
                          <w:p w14:paraId="56046E42" w14:textId="4C0A2E4C" w:rsidR="00E942EC" w:rsidRPr="00E942EC" w:rsidRDefault="00E942EC" w:rsidP="004B7E44">
                            <w:pPr>
                              <w:pStyle w:val="Title"/>
                              <w:rPr>
                                <w:color w:val="E42A20"/>
                              </w:rPr>
                            </w:pPr>
                            <w:r>
                              <w:rPr>
                                <w:color w:val="E42A20"/>
                              </w:rPr>
                              <w:t>report</w:t>
                            </w:r>
                          </w:p>
                        </w:txbxContent>
                      </v:textbox>
                      <w10:anchorlock/>
                    </v:shape>
                  </w:pict>
                </mc:Fallback>
              </mc:AlternateContent>
            </w:r>
          </w:p>
          <w:p w14:paraId="0968989B" w14:textId="063B80AF" w:rsidR="004B7E44" w:rsidRPr="00E942EC" w:rsidRDefault="004B7E44" w:rsidP="004B7E44">
            <w:pPr>
              <w:rPr>
                <w:color w:val="E42A20"/>
              </w:rPr>
            </w:pPr>
            <w:r w:rsidRPr="00E942EC">
              <w:rPr>
                <w:noProof/>
                <w:color w:val="E42A20"/>
              </w:rPr>
              <mc:AlternateContent>
                <mc:Choice Requires="wps">
                  <w:drawing>
                    <wp:inline distT="0" distB="0" distL="0" distR="0" wp14:anchorId="3B0AEA50" wp14:editId="03D6AFC6">
                      <wp:extent cx="785611" cy="0"/>
                      <wp:effectExtent l="0" t="0" r="0" b="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a:solidFill>
                                  <a:srgbClr val="E42A2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CB2BA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" strokecolor="#e42a20">
                      <w10:anchorlock/>
                    </v:line>
                  </w:pict>
                </mc:Fallback>
              </mc:AlternateContent>
            </w:r>
          </w:p>
          <w:p w14:paraId="0CB325CA" w14:textId="15DD6C52" w:rsidR="004B7E44" w:rsidRDefault="004B7E44" w:rsidP="004B7E44"/>
        </w:tc>
      </w:tr>
      <w:tr w:rsidR="004B7E44" w14:paraId="086A06CD" w14:textId="77777777" w:rsidTr="004B7E44">
        <w:trPr>
          <w:trHeight w:val="3814"/>
        </w:trPr>
        <w:tc>
          <w:tcPr>
            <w:tcW w:w="8541" w:type="dxa"/>
            <w:tcBorders>
              <w:top w:val="nil"/>
              <w:left w:val="nil"/>
              <w:bottom w:val="nil"/>
              <w:right w:val="nil"/>
            </w:tcBorders>
            <w:vAlign w:val="bottom"/>
          </w:tcPr>
          <w:p w14:paraId="2F599CB1" w14:textId="10CDA5A8" w:rsidR="004B7E44" w:rsidRDefault="004B7E44" w:rsidP="004B7E44">
            <w:pPr>
              <w:rPr>
                <w:noProof/>
              </w:rPr>
            </w:pPr>
            <w:r>
              <w:rPr>
                <w:noProof/>
              </w:rPr>
              <mc:AlternateContent>
                <mc:Choice Requires="wps">
                  <w:drawing>
                    <wp:inline distT="0" distB="0" distL="0" distR="0" wp14:anchorId="0B694FB6" wp14:editId="36DA54DB">
                      <wp:extent cx="2681605" cy="469557"/>
                      <wp:effectExtent l="0" t="0" r="0" b="6985"/>
                      <wp:docPr id="6" name="Text Box 6"/>
                      <wp:cNvGraphicFramePr/>
                      <a:graphic xmlns:a="http://schemas.openxmlformats.org/drawingml/2006/main">
                        <a:graphicData uri="http://schemas.microsoft.com/office/word/2010/wordprocessingShape">
                          <wps:wsp>
                            <wps:cNvSpPr txBox="1"/>
                            <wps:spPr>
                              <a:xfrm>
                                <a:off x="0" y="0"/>
                                <a:ext cx="2681605" cy="469557"/>
                              </a:xfrm>
                              <a:prstGeom prst="rect">
                                <a:avLst/>
                              </a:prstGeom>
                              <a:noFill/>
                              <a:ln w="6350">
                                <a:noFill/>
                              </a:ln>
                            </wps:spPr>
                            <wps:txbx>
                              <w:txbxContent>
                                <w:p w14:paraId="25E338BB" w14:textId="2C4B3D6C" w:rsidR="004B7E44" w:rsidRPr="00C71DC5" w:rsidRDefault="00E942EC" w:rsidP="00C71DC5">
                                  <w:pPr>
                                    <w:rPr>
                                      <w:color w:val="E42A20"/>
                                      <w:sz w:val="44"/>
                                      <w:szCs w:val="36"/>
                                    </w:rPr>
                                  </w:pPr>
                                  <w:r w:rsidRPr="00C71DC5">
                                    <w:rPr>
                                      <w:color w:val="E42A20"/>
                                      <w:sz w:val="44"/>
                                      <w:szCs w:val="36"/>
                                    </w:rPr>
                                    <w:t xml:space="preserve">M.AI Group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694FB6" id="Text Box 6" o:spid="_x0000_s1028" type="#_x0000_t202" style="width:211.1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" filled="f" stroked="f" strokeweight=".5pt">
                      <v:textbox>
                        <w:txbxContent>
                          <w:p w14:paraId="25E338BB" w14:textId="2C4B3D6C" w:rsidR="004B7E44" w:rsidRPr="00C71DC5" w:rsidRDefault="00E942EC" w:rsidP="00C71DC5">
                            <w:pPr>
                              <w:rPr>
                                <w:color w:val="E42A20"/>
                                <w:sz w:val="44"/>
                                <w:szCs w:val="36"/>
                              </w:rPr>
                            </w:pPr>
                            <w:r w:rsidRPr="00C71DC5">
                              <w:rPr>
                                <w:color w:val="E42A20"/>
                                <w:sz w:val="44"/>
                                <w:szCs w:val="36"/>
                              </w:rPr>
                              <w:t xml:space="preserve">M.AI Group 2 </w:t>
                            </w:r>
                          </w:p>
                        </w:txbxContent>
                      </v:textbox>
                      <w10:anchorlock/>
                    </v:shape>
                  </w:pict>
                </mc:Fallback>
              </mc:AlternateContent>
            </w:r>
          </w:p>
          <w:p w14:paraId="1BDD0087" w14:textId="77777777" w:rsidR="004B7E44" w:rsidRDefault="004B7E44" w:rsidP="004B7E44">
            <w:pPr>
              <w:rPr>
                <w:noProof/>
              </w:rPr>
            </w:pPr>
            <w:r>
              <w:rPr>
                <w:noProof/>
              </w:rPr>
              <mc:AlternateContent>
                <mc:Choice Requires="wps">
                  <w:drawing>
                    <wp:inline distT="0" distB="0" distL="0" distR="0" wp14:anchorId="0C98A0CB" wp14:editId="2C2A6BFD">
                      <wp:extent cx="2524259" cy="1021080"/>
                      <wp:effectExtent l="0" t="0" r="0" b="7620"/>
                      <wp:docPr id="7" name="Text Box 7"/>
                      <wp:cNvGraphicFramePr/>
                      <a:graphic xmlns:a="http://schemas.openxmlformats.org/drawingml/2006/main">
                        <a:graphicData uri="http://schemas.microsoft.com/office/word/2010/wordprocessingShape">
                          <wps:wsp>
                            <wps:cNvSpPr txBox="1"/>
                            <wps:spPr>
                              <a:xfrm>
                                <a:off x="0" y="0"/>
                                <a:ext cx="2524259" cy="1021080"/>
                              </a:xfrm>
                              <a:prstGeom prst="rect">
                                <a:avLst/>
                              </a:prstGeom>
                              <a:noFill/>
                              <a:ln w="6350">
                                <a:noFill/>
                              </a:ln>
                            </wps:spPr>
                            <wps:txbx>
                              <w:txbxContent>
                                <w:p w14:paraId="4FA911F3" w14:textId="21738485" w:rsidR="004B7E44" w:rsidRPr="00E942EC" w:rsidRDefault="00E942EC" w:rsidP="004B7E44">
                                  <w:pPr>
                                    <w:rPr>
                                      <w:color w:val="E42A20"/>
                                    </w:rPr>
                                  </w:pPr>
                                  <w:r>
                                    <w:rPr>
                                      <w:color w:val="E42A20"/>
                                    </w:rPr>
                                    <w:t>Kien Dao Sy Trung</w:t>
                                  </w:r>
                                </w:p>
                                <w:p w14:paraId="242272C4" w14:textId="31EDDF29" w:rsidR="004B7E44" w:rsidRDefault="00E942EC" w:rsidP="004B7E44">
                                  <w:pPr>
                                    <w:rPr>
                                      <w:color w:val="E42A20"/>
                                    </w:rPr>
                                  </w:pPr>
                                  <w:r>
                                    <w:rPr>
                                      <w:color w:val="E42A20"/>
                                    </w:rPr>
                                    <w:t>Nhan Nguyen Truc</w:t>
                                  </w:r>
                                </w:p>
                                <w:p w14:paraId="6DB661BF" w14:textId="726EB3A4" w:rsidR="00E942EC" w:rsidRPr="00E942EC" w:rsidRDefault="00E942EC" w:rsidP="004B7E44">
                                  <w:pPr>
                                    <w:rPr>
                                      <w:color w:val="E42A20"/>
                                    </w:rPr>
                                  </w:pPr>
                                  <w:r>
                                    <w:rPr>
                                      <w:color w:val="E42A20"/>
                                    </w:rPr>
                                    <w:t>Ha Hong Thai Ngoc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98A0CB" id="Text Box 7" o:spid="_x0000_s1029" type="#_x0000_t202" style="width:198.75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" filled="f" stroked="f" strokeweight=".5pt">
                      <v:textbox>
                        <w:txbxContent>
                          <w:p w14:paraId="4FA911F3" w14:textId="21738485" w:rsidR="004B7E44" w:rsidRPr="00E942EC" w:rsidRDefault="00E942EC" w:rsidP="004B7E44">
                            <w:pPr>
                              <w:rPr>
                                <w:color w:val="E42A20"/>
                              </w:rPr>
                            </w:pPr>
                            <w:r>
                              <w:rPr>
                                <w:color w:val="E42A20"/>
                              </w:rPr>
                              <w:t>Kien Dao Sy Trung</w:t>
                            </w:r>
                          </w:p>
                          <w:p w14:paraId="242272C4" w14:textId="31EDDF29" w:rsidR="004B7E44" w:rsidRDefault="00E942EC" w:rsidP="004B7E44">
                            <w:pPr>
                              <w:rPr>
                                <w:color w:val="E42A20"/>
                              </w:rPr>
                            </w:pPr>
                            <w:r>
                              <w:rPr>
                                <w:color w:val="E42A20"/>
                              </w:rPr>
                              <w:t>Nhan Nguyen Truc</w:t>
                            </w:r>
                          </w:p>
                          <w:p w14:paraId="6DB661BF" w14:textId="726EB3A4" w:rsidR="00E942EC" w:rsidRPr="00E942EC" w:rsidRDefault="00E942EC" w:rsidP="004B7E44">
                            <w:pPr>
                              <w:rPr>
                                <w:color w:val="E42A20"/>
                              </w:rPr>
                            </w:pPr>
                            <w:r>
                              <w:rPr>
                                <w:color w:val="E42A20"/>
                              </w:rPr>
                              <w:t>Ha Hong Thai Ngoc</w:t>
                            </w:r>
                          </w:p>
                        </w:txbxContent>
                      </v:textbox>
                      <w10:anchorlock/>
                    </v:shape>
                  </w:pict>
                </mc:Fallback>
              </mc:AlternateContent>
            </w:r>
            <w:r>
              <w:rPr>
                <w:noProof/>
              </w:rPr>
              <mc:AlternateContent>
                <mc:Choice Requires="wps">
                  <w:drawing>
                    <wp:inline distT="0" distB="0" distL="0" distR="0" wp14:anchorId="519187EA" wp14:editId="5A60C77F">
                      <wp:extent cx="2215166" cy="1016635"/>
                      <wp:effectExtent l="0" t="0" r="0" b="0"/>
                      <wp:docPr id="10" name="Text Box 10"/>
                      <wp:cNvGraphicFramePr/>
                      <a:graphic xmlns:a="http://schemas.openxmlformats.org/drawingml/2006/main">
                        <a:graphicData uri="http://schemas.microsoft.com/office/word/2010/wordprocessingShape">
                          <wps:wsp>
                            <wps:cNvSpPr txBox="1"/>
                            <wps:spPr>
                              <a:xfrm>
                                <a:off x="0" y="0"/>
                                <a:ext cx="2215166" cy="1016635"/>
                              </a:xfrm>
                              <a:prstGeom prst="rect">
                                <a:avLst/>
                              </a:prstGeom>
                              <a:noFill/>
                              <a:ln w="6350">
                                <a:noFill/>
                              </a:ln>
                            </wps:spPr>
                            <wps:txbx>
                              <w:txbxContent>
                                <w:p w14:paraId="17D19D07" w14:textId="7B1E43EF" w:rsidR="004B7E44" w:rsidRPr="00E942EC" w:rsidRDefault="00E942EC" w:rsidP="004B7E44">
                                  <w:pPr>
                                    <w:rPr>
                                      <w:color w:val="E42A20"/>
                                    </w:rPr>
                                  </w:pPr>
                                  <w:r>
                                    <w:rPr>
                                      <w:color w:val="E42A20"/>
                                    </w:rPr>
                                    <w:t>s3979613</w:t>
                                  </w:r>
                                </w:p>
                                <w:p w14:paraId="5F81C5A5" w14:textId="76E5ED98" w:rsidR="004B7E44" w:rsidRDefault="00E942EC" w:rsidP="004B7E44">
                                  <w:pPr>
                                    <w:rPr>
                                      <w:color w:val="E42A20"/>
                                    </w:rPr>
                                  </w:pPr>
                                  <w:r>
                                    <w:rPr>
                                      <w:color w:val="E42A20"/>
                                    </w:rPr>
                                    <w:t>s3740847</w:t>
                                  </w:r>
                                </w:p>
                                <w:p w14:paraId="334BEAD0" w14:textId="4C427E7C" w:rsidR="00E942EC" w:rsidRPr="00E942EC" w:rsidRDefault="00E942EC" w:rsidP="004B7E44">
                                  <w:pPr>
                                    <w:rPr>
                                      <w:color w:val="E42A20"/>
                                    </w:rPr>
                                  </w:pPr>
                                  <w:r>
                                    <w:rPr>
                                      <w:color w:val="E42A20"/>
                                    </w:rPr>
                                    <w:t>s4060340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9187EA" id="Text Box 10" o:spid="_x0000_s1030" type="#_x0000_t202" style="width:174.4pt;height:8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" filled="f" stroked="f" strokeweight=".5pt">
                      <v:textbox>
                        <w:txbxContent>
                          <w:p w14:paraId="17D19D07" w14:textId="7B1E43EF" w:rsidR="004B7E44" w:rsidRPr="00E942EC" w:rsidRDefault="00E942EC" w:rsidP="004B7E44">
                            <w:pPr>
                              <w:rPr>
                                <w:color w:val="E42A20"/>
                              </w:rPr>
                            </w:pPr>
                            <w:r>
                              <w:rPr>
                                <w:color w:val="E42A20"/>
                              </w:rPr>
                              <w:t>s3979613</w:t>
                            </w:r>
                          </w:p>
                          <w:p w14:paraId="5F81C5A5" w14:textId="76E5ED98" w:rsidR="004B7E44" w:rsidRDefault="00E942EC" w:rsidP="004B7E44">
                            <w:pPr>
                              <w:rPr>
                                <w:color w:val="E42A20"/>
                              </w:rPr>
                            </w:pPr>
                            <w:r>
                              <w:rPr>
                                <w:color w:val="E42A20"/>
                              </w:rPr>
                              <w:t>s3740847</w:t>
                            </w:r>
                          </w:p>
                          <w:p w14:paraId="334BEAD0" w14:textId="4C427E7C" w:rsidR="00E942EC" w:rsidRPr="00E942EC" w:rsidRDefault="00E942EC" w:rsidP="004B7E44">
                            <w:pPr>
                              <w:rPr>
                                <w:color w:val="E42A20"/>
                              </w:rPr>
                            </w:pPr>
                            <w:r>
                              <w:rPr>
                                <w:color w:val="E42A20"/>
                              </w:rPr>
                              <w:t>s4060340</w:t>
                            </w:r>
                          </w:p>
                        </w:txbxContent>
                      </v:textbox>
                      <w10:anchorlock/>
                    </v:shape>
                  </w:pict>
                </mc:Fallback>
              </mc:AlternateContent>
            </w:r>
          </w:p>
        </w:tc>
      </w:tr>
    </w:tbl>
    <w:p w14:paraId="66938C16" w14:textId="1A9057E2" w:rsidR="004B7E44" w:rsidRDefault="004B7E44" w:rsidP="004B7E44"/>
    <w:p w14:paraId="457208E0" w14:textId="33C4755E" w:rsidR="004B7E44" w:rsidRDefault="00E942EC">
      <w:pPr>
        <w:spacing w:after="200"/>
      </w:pPr>
      <w:r>
        <w:rPr>
          <w:noProof/>
        </w:rPr>
        <w:drawing>
          <wp:anchor distT="0" distB="0" distL="114300" distR="114300" simplePos="0" relativeHeight="251659264" behindDoc="0" locked="0" layoutInCell="1" allowOverlap="1" wp14:anchorId="0E9910D5" wp14:editId="0BE93FE5">
            <wp:simplePos x="0" y="0"/>
            <wp:positionH relativeFrom="margin">
              <wp:align>left</wp:align>
            </wp:positionH>
            <wp:positionV relativeFrom="paragraph">
              <wp:posOffset>7114540</wp:posOffset>
            </wp:positionV>
            <wp:extent cx="2019300" cy="709295"/>
            <wp:effectExtent l="0" t="0" r="0" b="0"/>
            <wp:wrapSquare wrapText="bothSides"/>
            <wp:docPr id="147575754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57546" name="Picture 1" descr="A black background with a black squar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70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E44">
        <w:br w:type="page"/>
      </w:r>
    </w:p>
    <w:sdt>
      <w:sdtPr>
        <w:rPr>
          <w:rFonts w:asciiTheme="minorHAnsi" w:eastAsiaTheme="minorEastAsia" w:hAnsiTheme="minorHAnsi" w:cstheme="minorBidi"/>
          <w:color w:val="FFFFFF" w:themeColor="background1"/>
          <w:sz w:val="28"/>
          <w:szCs w:val="22"/>
        </w:rPr>
        <w:id w:val="-591238472"/>
        <w:docPartObj>
          <w:docPartGallery w:val="Table of Contents"/>
          <w:docPartUnique/>
        </w:docPartObj>
      </w:sdtPr>
      <w:sdtEndPr>
        <w:rPr>
          <w:b/>
          <w:bCs/>
          <w:noProof/>
        </w:rPr>
      </w:sdtEndPr>
      <w:sdtContent>
        <w:p w14:paraId="53B60076" w14:textId="36B239D7" w:rsidR="00F1604E" w:rsidRDefault="00F1604E">
          <w:pPr>
            <w:pStyle w:val="TOCHeading"/>
          </w:pPr>
          <w:r>
            <w:t>Table of Contents</w:t>
          </w:r>
        </w:p>
        <w:p w14:paraId="172B13CC" w14:textId="1DB59AC3" w:rsidR="00B55849" w:rsidRDefault="00F1604E">
          <w:pPr>
            <w:pStyle w:val="TOC3"/>
            <w:tabs>
              <w:tab w:val="right" w:leader="dot" w:pos="9926"/>
            </w:tabs>
            <w:rPr>
              <w:rFonts w:cstheme="minorBidi"/>
              <w:noProof/>
              <w:kern w:val="2"/>
              <w:sz w:val="24"/>
              <w:szCs w:val="24"/>
              <w:lang w:eastAsia="zh-CN"/>
              <w14:ligatures w14:val="standardContextual"/>
            </w:rPr>
          </w:pPr>
          <w:r>
            <w:fldChar w:fldCharType="begin"/>
          </w:r>
          <w:r>
            <w:instrText xml:space="preserve"> TOC \o "1-3" \h \z \u </w:instrText>
          </w:r>
          <w:r>
            <w:fldChar w:fldCharType="separate"/>
          </w:r>
          <w:hyperlink w:anchor="_Toc174524842" w:history="1">
            <w:r w:rsidR="00B55849" w:rsidRPr="00C94850">
              <w:rPr>
                <w:rStyle w:val="Hyperlink"/>
                <w:noProof/>
              </w:rPr>
              <w:t>Executive Summary</w:t>
            </w:r>
            <w:r w:rsidR="00B55849">
              <w:rPr>
                <w:noProof/>
                <w:webHidden/>
              </w:rPr>
              <w:tab/>
            </w:r>
            <w:r w:rsidR="00B55849">
              <w:rPr>
                <w:noProof/>
                <w:webHidden/>
              </w:rPr>
              <w:fldChar w:fldCharType="begin"/>
            </w:r>
            <w:r w:rsidR="00B55849">
              <w:rPr>
                <w:noProof/>
                <w:webHidden/>
              </w:rPr>
              <w:instrText xml:space="preserve"> PAGEREF _Toc174524842 \h </w:instrText>
            </w:r>
            <w:r w:rsidR="00B55849">
              <w:rPr>
                <w:noProof/>
                <w:webHidden/>
              </w:rPr>
            </w:r>
            <w:r w:rsidR="00B55849">
              <w:rPr>
                <w:noProof/>
                <w:webHidden/>
              </w:rPr>
              <w:fldChar w:fldCharType="separate"/>
            </w:r>
            <w:r w:rsidR="00B55849">
              <w:rPr>
                <w:noProof/>
                <w:webHidden/>
              </w:rPr>
              <w:t>3</w:t>
            </w:r>
            <w:r w:rsidR="00B55849">
              <w:rPr>
                <w:noProof/>
                <w:webHidden/>
              </w:rPr>
              <w:fldChar w:fldCharType="end"/>
            </w:r>
          </w:hyperlink>
        </w:p>
        <w:p w14:paraId="6AA3326D" w14:textId="323C0935" w:rsidR="00B55849" w:rsidRDefault="00B55849">
          <w:pPr>
            <w:pStyle w:val="TOC3"/>
            <w:tabs>
              <w:tab w:val="right" w:leader="dot" w:pos="9926"/>
            </w:tabs>
            <w:rPr>
              <w:rFonts w:cstheme="minorBidi"/>
              <w:noProof/>
              <w:kern w:val="2"/>
              <w:sz w:val="24"/>
              <w:szCs w:val="24"/>
              <w:lang w:eastAsia="zh-CN"/>
              <w14:ligatures w14:val="standardContextual"/>
            </w:rPr>
          </w:pPr>
          <w:hyperlink w:anchor="_Toc174524843" w:history="1">
            <w:r w:rsidRPr="00C94850">
              <w:rPr>
                <w:rStyle w:val="Hyperlink"/>
                <w:noProof/>
              </w:rPr>
              <w:t>Data exploration and analysis</w:t>
            </w:r>
            <w:r>
              <w:rPr>
                <w:noProof/>
                <w:webHidden/>
              </w:rPr>
              <w:tab/>
            </w:r>
            <w:r>
              <w:rPr>
                <w:noProof/>
                <w:webHidden/>
              </w:rPr>
              <w:fldChar w:fldCharType="begin"/>
            </w:r>
            <w:r>
              <w:rPr>
                <w:noProof/>
                <w:webHidden/>
              </w:rPr>
              <w:instrText xml:space="preserve"> PAGEREF _Toc174524843 \h </w:instrText>
            </w:r>
            <w:r>
              <w:rPr>
                <w:noProof/>
                <w:webHidden/>
              </w:rPr>
            </w:r>
            <w:r>
              <w:rPr>
                <w:noProof/>
                <w:webHidden/>
              </w:rPr>
              <w:fldChar w:fldCharType="separate"/>
            </w:r>
            <w:r>
              <w:rPr>
                <w:noProof/>
                <w:webHidden/>
              </w:rPr>
              <w:t>3</w:t>
            </w:r>
            <w:r>
              <w:rPr>
                <w:noProof/>
                <w:webHidden/>
              </w:rPr>
              <w:fldChar w:fldCharType="end"/>
            </w:r>
          </w:hyperlink>
        </w:p>
        <w:p w14:paraId="11D27E14" w14:textId="7A357357" w:rsidR="00B55849" w:rsidRDefault="00B55849">
          <w:pPr>
            <w:pStyle w:val="TOC3"/>
            <w:tabs>
              <w:tab w:val="right" w:leader="dot" w:pos="9926"/>
            </w:tabs>
            <w:rPr>
              <w:rFonts w:cstheme="minorBidi"/>
              <w:noProof/>
              <w:kern w:val="2"/>
              <w:sz w:val="24"/>
              <w:szCs w:val="24"/>
              <w:lang w:eastAsia="zh-CN"/>
              <w14:ligatures w14:val="standardContextual"/>
            </w:rPr>
          </w:pPr>
          <w:hyperlink w:anchor="_Toc174524844" w:history="1">
            <w:r w:rsidRPr="00C94850">
              <w:rPr>
                <w:rStyle w:val="Hyperlink"/>
                <w:noProof/>
              </w:rPr>
              <w:t>Prepare the data</w:t>
            </w:r>
            <w:r>
              <w:rPr>
                <w:noProof/>
                <w:webHidden/>
              </w:rPr>
              <w:tab/>
            </w:r>
            <w:r>
              <w:rPr>
                <w:noProof/>
                <w:webHidden/>
              </w:rPr>
              <w:fldChar w:fldCharType="begin"/>
            </w:r>
            <w:r>
              <w:rPr>
                <w:noProof/>
                <w:webHidden/>
              </w:rPr>
              <w:instrText xml:space="preserve"> PAGEREF _Toc174524844 \h </w:instrText>
            </w:r>
            <w:r>
              <w:rPr>
                <w:noProof/>
                <w:webHidden/>
              </w:rPr>
            </w:r>
            <w:r>
              <w:rPr>
                <w:noProof/>
                <w:webHidden/>
              </w:rPr>
              <w:fldChar w:fldCharType="separate"/>
            </w:r>
            <w:r>
              <w:rPr>
                <w:noProof/>
                <w:webHidden/>
              </w:rPr>
              <w:t>4</w:t>
            </w:r>
            <w:r>
              <w:rPr>
                <w:noProof/>
                <w:webHidden/>
              </w:rPr>
              <w:fldChar w:fldCharType="end"/>
            </w:r>
          </w:hyperlink>
        </w:p>
        <w:p w14:paraId="533B901E" w14:textId="06AE47BA" w:rsidR="00B55849" w:rsidRDefault="00B55849">
          <w:pPr>
            <w:pStyle w:val="TOC3"/>
            <w:tabs>
              <w:tab w:val="right" w:leader="dot" w:pos="9926"/>
            </w:tabs>
            <w:rPr>
              <w:rFonts w:cstheme="minorBidi"/>
              <w:noProof/>
              <w:kern w:val="2"/>
              <w:sz w:val="24"/>
              <w:szCs w:val="24"/>
              <w:lang w:eastAsia="zh-CN"/>
              <w14:ligatures w14:val="standardContextual"/>
            </w:rPr>
          </w:pPr>
          <w:hyperlink w:anchor="_Toc174524845" w:history="1">
            <w:r w:rsidRPr="00C94850">
              <w:rPr>
                <w:rStyle w:val="Hyperlink"/>
                <w:noProof/>
              </w:rPr>
              <w:t>Train and evaluation models</w:t>
            </w:r>
            <w:r>
              <w:rPr>
                <w:noProof/>
                <w:webHidden/>
              </w:rPr>
              <w:tab/>
            </w:r>
            <w:r>
              <w:rPr>
                <w:noProof/>
                <w:webHidden/>
              </w:rPr>
              <w:fldChar w:fldCharType="begin"/>
            </w:r>
            <w:r>
              <w:rPr>
                <w:noProof/>
                <w:webHidden/>
              </w:rPr>
              <w:instrText xml:space="preserve"> PAGEREF _Toc174524845 \h </w:instrText>
            </w:r>
            <w:r>
              <w:rPr>
                <w:noProof/>
                <w:webHidden/>
              </w:rPr>
            </w:r>
            <w:r>
              <w:rPr>
                <w:noProof/>
                <w:webHidden/>
              </w:rPr>
              <w:fldChar w:fldCharType="separate"/>
            </w:r>
            <w:r>
              <w:rPr>
                <w:noProof/>
                <w:webHidden/>
              </w:rPr>
              <w:t>5</w:t>
            </w:r>
            <w:r>
              <w:rPr>
                <w:noProof/>
                <w:webHidden/>
              </w:rPr>
              <w:fldChar w:fldCharType="end"/>
            </w:r>
          </w:hyperlink>
        </w:p>
        <w:p w14:paraId="2F14BA59" w14:textId="1FCE7949" w:rsidR="00B55849" w:rsidRDefault="00B55849">
          <w:pPr>
            <w:pStyle w:val="TOC3"/>
            <w:tabs>
              <w:tab w:val="right" w:leader="dot" w:pos="9926"/>
            </w:tabs>
            <w:rPr>
              <w:rFonts w:cstheme="minorBidi"/>
              <w:noProof/>
              <w:kern w:val="2"/>
              <w:sz w:val="24"/>
              <w:szCs w:val="24"/>
              <w:lang w:eastAsia="zh-CN"/>
              <w14:ligatures w14:val="standardContextual"/>
            </w:rPr>
          </w:pPr>
          <w:hyperlink w:anchor="_Toc174524846" w:history="1">
            <w:r w:rsidRPr="00C94850">
              <w:rPr>
                <w:rStyle w:val="Hyperlink"/>
                <w:noProof/>
              </w:rPr>
              <w:t>Test and analysis</w:t>
            </w:r>
            <w:r>
              <w:rPr>
                <w:noProof/>
                <w:webHidden/>
              </w:rPr>
              <w:tab/>
            </w:r>
            <w:r>
              <w:rPr>
                <w:noProof/>
                <w:webHidden/>
              </w:rPr>
              <w:fldChar w:fldCharType="begin"/>
            </w:r>
            <w:r>
              <w:rPr>
                <w:noProof/>
                <w:webHidden/>
              </w:rPr>
              <w:instrText xml:space="preserve"> PAGEREF _Toc174524846 \h </w:instrText>
            </w:r>
            <w:r>
              <w:rPr>
                <w:noProof/>
                <w:webHidden/>
              </w:rPr>
            </w:r>
            <w:r>
              <w:rPr>
                <w:noProof/>
                <w:webHidden/>
              </w:rPr>
              <w:fldChar w:fldCharType="separate"/>
            </w:r>
            <w:r>
              <w:rPr>
                <w:noProof/>
                <w:webHidden/>
              </w:rPr>
              <w:t>5</w:t>
            </w:r>
            <w:r>
              <w:rPr>
                <w:noProof/>
                <w:webHidden/>
              </w:rPr>
              <w:fldChar w:fldCharType="end"/>
            </w:r>
          </w:hyperlink>
        </w:p>
        <w:p w14:paraId="493DADF1" w14:textId="174EEFFC" w:rsidR="00B55849" w:rsidRDefault="00B55849">
          <w:pPr>
            <w:pStyle w:val="TOC3"/>
            <w:tabs>
              <w:tab w:val="right" w:leader="dot" w:pos="9926"/>
            </w:tabs>
            <w:rPr>
              <w:rFonts w:cstheme="minorBidi"/>
              <w:noProof/>
              <w:kern w:val="2"/>
              <w:sz w:val="24"/>
              <w:szCs w:val="24"/>
              <w:lang w:eastAsia="zh-CN"/>
              <w14:ligatures w14:val="standardContextual"/>
            </w:rPr>
          </w:pPr>
          <w:hyperlink w:anchor="_Toc174524847" w:history="1">
            <w:r w:rsidRPr="00C94850">
              <w:rPr>
                <w:rStyle w:val="Hyperlink"/>
                <w:noProof/>
              </w:rPr>
              <w:t>Compare with published documents</w:t>
            </w:r>
            <w:r>
              <w:rPr>
                <w:noProof/>
                <w:webHidden/>
              </w:rPr>
              <w:tab/>
            </w:r>
            <w:r>
              <w:rPr>
                <w:noProof/>
                <w:webHidden/>
              </w:rPr>
              <w:fldChar w:fldCharType="begin"/>
            </w:r>
            <w:r>
              <w:rPr>
                <w:noProof/>
                <w:webHidden/>
              </w:rPr>
              <w:instrText xml:space="preserve"> PAGEREF _Toc174524847 \h </w:instrText>
            </w:r>
            <w:r>
              <w:rPr>
                <w:noProof/>
                <w:webHidden/>
              </w:rPr>
            </w:r>
            <w:r>
              <w:rPr>
                <w:noProof/>
                <w:webHidden/>
              </w:rPr>
              <w:fldChar w:fldCharType="separate"/>
            </w:r>
            <w:r>
              <w:rPr>
                <w:noProof/>
                <w:webHidden/>
              </w:rPr>
              <w:t>6</w:t>
            </w:r>
            <w:r>
              <w:rPr>
                <w:noProof/>
                <w:webHidden/>
              </w:rPr>
              <w:fldChar w:fldCharType="end"/>
            </w:r>
          </w:hyperlink>
        </w:p>
        <w:p w14:paraId="5E46C693" w14:textId="2F3CDBEA" w:rsidR="00B55849" w:rsidRDefault="00B55849">
          <w:pPr>
            <w:pStyle w:val="TOC3"/>
            <w:tabs>
              <w:tab w:val="right" w:leader="dot" w:pos="9926"/>
            </w:tabs>
            <w:rPr>
              <w:rFonts w:cstheme="minorBidi"/>
              <w:noProof/>
              <w:kern w:val="2"/>
              <w:sz w:val="24"/>
              <w:szCs w:val="24"/>
              <w:lang w:eastAsia="zh-CN"/>
              <w14:ligatures w14:val="standardContextual"/>
            </w:rPr>
          </w:pPr>
          <w:hyperlink w:anchor="_Toc174524848" w:history="1">
            <w:r w:rsidRPr="00C94850">
              <w:rPr>
                <w:rStyle w:val="Hyperlink"/>
                <w:noProof/>
              </w:rPr>
              <w:t>Conclusion (Ultimate Judgement)</w:t>
            </w:r>
            <w:r>
              <w:rPr>
                <w:noProof/>
                <w:webHidden/>
              </w:rPr>
              <w:tab/>
            </w:r>
            <w:r>
              <w:rPr>
                <w:noProof/>
                <w:webHidden/>
              </w:rPr>
              <w:fldChar w:fldCharType="begin"/>
            </w:r>
            <w:r>
              <w:rPr>
                <w:noProof/>
                <w:webHidden/>
              </w:rPr>
              <w:instrText xml:space="preserve"> PAGEREF _Toc174524848 \h </w:instrText>
            </w:r>
            <w:r>
              <w:rPr>
                <w:noProof/>
                <w:webHidden/>
              </w:rPr>
            </w:r>
            <w:r>
              <w:rPr>
                <w:noProof/>
                <w:webHidden/>
              </w:rPr>
              <w:fldChar w:fldCharType="separate"/>
            </w:r>
            <w:r>
              <w:rPr>
                <w:noProof/>
                <w:webHidden/>
              </w:rPr>
              <w:t>6</w:t>
            </w:r>
            <w:r>
              <w:rPr>
                <w:noProof/>
                <w:webHidden/>
              </w:rPr>
              <w:fldChar w:fldCharType="end"/>
            </w:r>
          </w:hyperlink>
        </w:p>
        <w:p w14:paraId="5C3CCEF1" w14:textId="41431BD7" w:rsidR="00B55849" w:rsidRDefault="00B55849">
          <w:pPr>
            <w:pStyle w:val="TOC3"/>
            <w:tabs>
              <w:tab w:val="right" w:leader="dot" w:pos="9926"/>
            </w:tabs>
            <w:rPr>
              <w:rFonts w:cstheme="minorBidi"/>
              <w:noProof/>
              <w:kern w:val="2"/>
              <w:sz w:val="24"/>
              <w:szCs w:val="24"/>
              <w:lang w:eastAsia="zh-CN"/>
              <w14:ligatures w14:val="standardContextual"/>
            </w:rPr>
          </w:pPr>
          <w:hyperlink w:anchor="_Toc174524849" w:history="1">
            <w:r w:rsidRPr="00C94850">
              <w:rPr>
                <w:rStyle w:val="Hyperlink"/>
                <w:noProof/>
              </w:rPr>
              <w:t>Reference</w:t>
            </w:r>
            <w:r>
              <w:rPr>
                <w:noProof/>
                <w:webHidden/>
              </w:rPr>
              <w:tab/>
            </w:r>
            <w:r>
              <w:rPr>
                <w:noProof/>
                <w:webHidden/>
              </w:rPr>
              <w:fldChar w:fldCharType="begin"/>
            </w:r>
            <w:r>
              <w:rPr>
                <w:noProof/>
                <w:webHidden/>
              </w:rPr>
              <w:instrText xml:space="preserve"> PAGEREF _Toc174524849 \h </w:instrText>
            </w:r>
            <w:r>
              <w:rPr>
                <w:noProof/>
                <w:webHidden/>
              </w:rPr>
            </w:r>
            <w:r>
              <w:rPr>
                <w:noProof/>
                <w:webHidden/>
              </w:rPr>
              <w:fldChar w:fldCharType="separate"/>
            </w:r>
            <w:r>
              <w:rPr>
                <w:noProof/>
                <w:webHidden/>
              </w:rPr>
              <w:t>6</w:t>
            </w:r>
            <w:r>
              <w:rPr>
                <w:noProof/>
                <w:webHidden/>
              </w:rPr>
              <w:fldChar w:fldCharType="end"/>
            </w:r>
          </w:hyperlink>
        </w:p>
        <w:p w14:paraId="083C9F7D" w14:textId="23DBCFB7" w:rsidR="00F1604E" w:rsidRDefault="00F1604E">
          <w:r>
            <w:rPr>
              <w:b/>
              <w:bCs/>
              <w:noProof/>
            </w:rPr>
            <w:fldChar w:fldCharType="end"/>
          </w:r>
        </w:p>
      </w:sdtContent>
    </w:sdt>
    <w:p w14:paraId="27203AA0" w14:textId="2D3A8B53" w:rsidR="00C71DC5" w:rsidRPr="00C71DC5" w:rsidRDefault="00C71DC5" w:rsidP="00C71DC5">
      <w:pPr>
        <w:pStyle w:val="TOC3"/>
        <w:ind w:left="446"/>
      </w:pPr>
      <w:r>
        <w:br w:type="page"/>
      </w:r>
    </w:p>
    <w:p w14:paraId="0E1EBBA2" w14:textId="51472824" w:rsidR="00D160B3" w:rsidRPr="00D160B3" w:rsidRDefault="00D160B3" w:rsidP="00D160B3">
      <w:pPr>
        <w:pStyle w:val="Heading3"/>
      </w:pPr>
      <w:bookmarkStart w:id="0" w:name="_Toc117521734"/>
      <w:bookmarkStart w:id="1" w:name="_Toc174524842"/>
      <w:r w:rsidRPr="00D160B3">
        <w:lastRenderedPageBreak/>
        <w:t>Executive Summary</w:t>
      </w:r>
      <w:bookmarkEnd w:id="0"/>
      <w:bookmarkEnd w:id="1"/>
    </w:p>
    <w:p w14:paraId="59E35A97" w14:textId="4A2ED875" w:rsidR="00D160B3" w:rsidRPr="00D160B3" w:rsidRDefault="00D160B3" w:rsidP="00D160B3">
      <w:pPr>
        <w:pStyle w:val="Heading5"/>
      </w:pPr>
      <w:r>
        <w:t>Overview</w:t>
      </w:r>
    </w:p>
    <w:p w14:paraId="535D9073" w14:textId="280A9BB8" w:rsidR="00461138" w:rsidRPr="00461138" w:rsidRDefault="00461138" w:rsidP="00461138">
      <w:pPr>
        <w:rPr>
          <w:color w:val="auto"/>
        </w:rPr>
      </w:pPr>
      <w:r>
        <w:rPr>
          <w:color w:val="auto"/>
        </w:rPr>
        <w:t xml:space="preserve">This </w:t>
      </w:r>
      <w:r w:rsidR="00D44698">
        <w:rPr>
          <w:color w:val="auto"/>
        </w:rPr>
        <w:t>report</w:t>
      </w:r>
      <w:r>
        <w:rPr>
          <w:color w:val="auto"/>
        </w:rPr>
        <w:t xml:space="preserve"> </w:t>
      </w:r>
      <w:r w:rsidR="00D44698">
        <w:rPr>
          <w:color w:val="auto"/>
        </w:rPr>
        <w:t>illustrates</w:t>
      </w:r>
      <w:r>
        <w:rPr>
          <w:color w:val="auto"/>
        </w:rPr>
        <w:t xml:space="preserve"> </w:t>
      </w:r>
      <w:r w:rsidR="00D44698">
        <w:rPr>
          <w:color w:val="auto"/>
        </w:rPr>
        <w:t xml:space="preserve">the solution for finding the secret key to open the crucial file. Focusing on how to implement the function to solve the problem with different data structures and algorithms. The report discusses steps by steps how our group </w:t>
      </w:r>
      <w:r w:rsidR="00720B94">
        <w:rPr>
          <w:color w:val="auto"/>
        </w:rPr>
        <w:t>explores</w:t>
      </w:r>
      <w:r w:rsidR="00D44698">
        <w:rPr>
          <w:color w:val="auto"/>
        </w:rPr>
        <w:t xml:space="preserve"> the way to solve the problem. </w:t>
      </w:r>
    </w:p>
    <w:p w14:paraId="477B6085" w14:textId="77777777" w:rsidR="00461138" w:rsidRDefault="00461138" w:rsidP="00461138">
      <w:pPr>
        <w:rPr>
          <w:color w:val="auto"/>
        </w:rPr>
      </w:pPr>
    </w:p>
    <w:p w14:paraId="76001BD7" w14:textId="384A2524" w:rsidR="00D160B3" w:rsidRDefault="00D160B3" w:rsidP="00D160B3">
      <w:pPr>
        <w:pStyle w:val="Heading5"/>
      </w:pPr>
      <w:r>
        <w:t>The Problem</w:t>
      </w:r>
    </w:p>
    <w:p w14:paraId="44CFB4B9" w14:textId="77777777" w:rsidR="00D44698" w:rsidRPr="00461138" w:rsidRDefault="00D44698" w:rsidP="00D44698">
      <w:pPr>
        <w:rPr>
          <w:color w:val="auto"/>
        </w:rPr>
      </w:pPr>
      <w:r w:rsidRPr="00461138">
        <w:rPr>
          <w:color w:val="auto"/>
        </w:rPr>
        <w:t>In a situation where a crucial file containing vital insights from an Algorithms course is locked behind a 12-character secret key, the key itself is unfortunately forgotten. The key comprises 5 characters reminiscent of a favorite coffee blend: 'M', 'O', 'C', 'H', 'A'. Employing brute force to guess this key would demand 5</w:t>
      </w:r>
      <w:r w:rsidRPr="00461138">
        <w:rPr>
          <w:color w:val="auto"/>
          <w:vertAlign w:val="superscript"/>
        </w:rPr>
        <w:t>12</w:t>
      </w:r>
      <w:r w:rsidRPr="00461138">
        <w:rPr>
          <w:color w:val="auto"/>
        </w:rPr>
        <w:t xml:space="preserve"> exhaustive attempts. Yet, there exists an ingenious workaround—a function that, when provided a guessed key, returns the count of matching positions between the guessed key and the actual key.</w:t>
      </w:r>
    </w:p>
    <w:p w14:paraId="0A38EC58" w14:textId="77777777" w:rsidR="00D44698" w:rsidRPr="00D44698" w:rsidRDefault="00D44698" w:rsidP="00D44698"/>
    <w:p w14:paraId="60B2528D" w14:textId="3A04BAA2" w:rsidR="00E942EC" w:rsidRDefault="00461138" w:rsidP="00461138">
      <w:pPr>
        <w:rPr>
          <w:color w:val="auto"/>
        </w:rPr>
      </w:pPr>
      <w:r w:rsidRPr="00461138">
        <w:rPr>
          <w:color w:val="auto"/>
        </w:rPr>
        <w:t xml:space="preserve">On a technical level, the accurate key spans precisely 12 letters, with each character being either 'M', 'O', 'C', 'H', or 'A'. The management of this key is handled by the class </w:t>
      </w:r>
      <w:proofErr w:type="spellStart"/>
      <w:r w:rsidRPr="00461138">
        <w:rPr>
          <w:color w:val="auto"/>
        </w:rPr>
        <w:t>SecretKey</w:t>
      </w:r>
      <w:proofErr w:type="spellEnd"/>
      <w:r w:rsidRPr="00461138">
        <w:rPr>
          <w:color w:val="auto"/>
        </w:rPr>
        <w:t xml:space="preserve">. The task involves modifying the class </w:t>
      </w:r>
      <w:proofErr w:type="spellStart"/>
      <w:r w:rsidRPr="00461138">
        <w:rPr>
          <w:color w:val="auto"/>
        </w:rPr>
        <w:t>SecretKeyGuesser</w:t>
      </w:r>
      <w:proofErr w:type="spellEnd"/>
      <w:r>
        <w:rPr>
          <w:color w:val="auto"/>
        </w:rPr>
        <w:t xml:space="preserve">, </w:t>
      </w:r>
      <w:r w:rsidRPr="00461138">
        <w:rPr>
          <w:color w:val="auto"/>
        </w:rPr>
        <w:t>which houses a mandatory public method</w:t>
      </w:r>
      <w:r>
        <w:rPr>
          <w:color w:val="auto"/>
        </w:rPr>
        <w:t>.</w:t>
      </w:r>
    </w:p>
    <w:p w14:paraId="2DD7DB36" w14:textId="77777777" w:rsidR="00D160B3" w:rsidRDefault="00D160B3" w:rsidP="00461138">
      <w:pPr>
        <w:rPr>
          <w:color w:val="auto"/>
        </w:rPr>
      </w:pPr>
    </w:p>
    <w:p w14:paraId="3B22BB70" w14:textId="3A7ED94A" w:rsidR="00E942EC" w:rsidRDefault="00D160B3" w:rsidP="00D160B3">
      <w:pPr>
        <w:pStyle w:val="Heading5"/>
      </w:pPr>
      <w:r>
        <w:t>Solution</w:t>
      </w:r>
    </w:p>
    <w:p w14:paraId="7CAC8BD7" w14:textId="77777777" w:rsidR="00D160B3" w:rsidRDefault="00D160B3" w:rsidP="00D160B3"/>
    <w:p w14:paraId="2A05796F" w14:textId="203DCA2A" w:rsidR="00D160B3" w:rsidRDefault="0005286F" w:rsidP="00D160B3">
      <w:pPr>
        <w:pStyle w:val="Heading3"/>
      </w:pPr>
      <w:bookmarkStart w:id="2" w:name="_Toc174524843"/>
      <w:r>
        <w:t>Data exploration and analysis</w:t>
      </w:r>
      <w:bookmarkEnd w:id="2"/>
    </w:p>
    <w:p w14:paraId="1988E156" w14:textId="3B0C0497" w:rsidR="00D160B3" w:rsidRPr="00D160B3" w:rsidRDefault="00D160B3" w:rsidP="00D160B3">
      <w:pPr>
        <w:pStyle w:val="Heading5"/>
      </w:pPr>
      <w:r>
        <w:t>Java Classes</w:t>
      </w:r>
    </w:p>
    <w:sdt>
      <w:sdtPr>
        <w:rPr>
          <w:color w:val="auto"/>
        </w:rPr>
        <w:id w:val="1274515624"/>
        <w:placeholder>
          <w:docPart w:val="4821C6C8E6A443E380D36830AFBD1B8B"/>
        </w:placeholder>
        <w:temporary/>
        <w:showingPlcHdr/>
        <w15:appearance w15:val="hidden"/>
      </w:sdtPr>
      <w:sdtContent>
        <w:p w14:paraId="6A3790E9" w14:textId="77777777" w:rsidR="00C71DC5" w:rsidRPr="004B7E44" w:rsidRDefault="00C71DC5" w:rsidP="00C71DC5">
          <w:pPr>
            <w:rPr>
              <w:color w:val="auto"/>
            </w:rPr>
          </w:pPr>
          <w:r w:rsidRPr="004B7E44">
            <w:rPr>
              <w:color w:val="auto"/>
            </w:rPr>
            <w:t>To get started right away, just tap any placeholder text (such as this) and start typing to replace it with your own.</w:t>
          </w:r>
        </w:p>
        <w:p w14:paraId="70BF31A1" w14:textId="77777777" w:rsidR="00C71DC5" w:rsidRPr="004B7E44" w:rsidRDefault="00C71DC5" w:rsidP="00C71DC5">
          <w:pPr>
            <w:rPr>
              <w:color w:val="auto"/>
            </w:rPr>
          </w:pPr>
          <w:r w:rsidRPr="004B7E44">
            <w:rPr>
              <w:color w:val="auto"/>
            </w:rPr>
            <w:t xml:space="preserve">Want to insert a picture from your files or add a shape, text box, or table? You got it! On the Insert tab of the ribbon, just tap the option you need. </w:t>
          </w:r>
        </w:p>
        <w:p w14:paraId="71DFD869" w14:textId="77777777" w:rsidR="00C71DC5" w:rsidRPr="00C71DC5" w:rsidRDefault="00C71DC5" w:rsidP="00C71DC5">
          <w:pPr>
            <w:pStyle w:val="ListParagraph"/>
            <w:rPr>
              <w:color w:val="auto"/>
            </w:rPr>
          </w:pPr>
          <w:r w:rsidRPr="004B7E44">
            <w:rPr>
              <w:color w:val="auto"/>
            </w:rPr>
            <w:t>Find even more easy-to-use tools on the Insert tab, such as to add a hyperlink or insert a comment.</w:t>
          </w:r>
        </w:p>
      </w:sdtContent>
    </w:sdt>
    <w:p w14:paraId="585DEA8C" w14:textId="77777777" w:rsidR="00C71DC5" w:rsidRDefault="00C71DC5" w:rsidP="00D160B3">
      <w:pPr>
        <w:pStyle w:val="Heading3"/>
      </w:pPr>
    </w:p>
    <w:p w14:paraId="5FD24763" w14:textId="7ACEF567" w:rsidR="00C71DC5" w:rsidRDefault="00C71DC5" w:rsidP="00D160B3">
      <w:pPr>
        <w:pStyle w:val="Heading5"/>
      </w:pPr>
      <w:r>
        <w:t>Methods</w:t>
      </w:r>
    </w:p>
    <w:sdt>
      <w:sdtPr>
        <w:rPr>
          <w:color w:val="auto"/>
        </w:rPr>
        <w:id w:val="-923716475"/>
        <w:placeholder>
          <w:docPart w:val="703D4E42029247B3B54D96863D85A906"/>
        </w:placeholder>
        <w:temporary/>
        <w:showingPlcHdr/>
        <w15:appearance w15:val="hidden"/>
      </w:sdtPr>
      <w:sdtContent>
        <w:p w14:paraId="120738A6" w14:textId="77777777" w:rsidR="00C71DC5" w:rsidRPr="004B7E44" w:rsidRDefault="00C71DC5" w:rsidP="00C71DC5">
          <w:pPr>
            <w:rPr>
              <w:color w:val="auto"/>
            </w:rPr>
          </w:pPr>
          <w:r w:rsidRPr="004B7E44">
            <w:rPr>
              <w:color w:val="auto"/>
            </w:rPr>
            <w:t>To get started right away, just tap any placeholder text (such as this) and start typing to replace it with your own.</w:t>
          </w:r>
        </w:p>
        <w:p w14:paraId="3A14E5C9" w14:textId="77777777" w:rsidR="00C71DC5" w:rsidRPr="004B7E44" w:rsidRDefault="00C71DC5" w:rsidP="00C71DC5">
          <w:pPr>
            <w:rPr>
              <w:color w:val="auto"/>
            </w:rPr>
          </w:pPr>
          <w:r w:rsidRPr="004B7E44">
            <w:rPr>
              <w:color w:val="auto"/>
            </w:rPr>
            <w:lastRenderedPageBreak/>
            <w:t xml:space="preserve">Want to insert a picture from your files or add a shape, text box, or table? You got it! On the Insert tab of the ribbon, just tap the option you need. </w:t>
          </w:r>
        </w:p>
        <w:p w14:paraId="4EC033AC" w14:textId="77777777" w:rsidR="00C71DC5" w:rsidRPr="00C71DC5" w:rsidRDefault="00C71DC5" w:rsidP="00C71DC5">
          <w:pPr>
            <w:pStyle w:val="ListParagraph"/>
            <w:rPr>
              <w:color w:val="auto"/>
            </w:rPr>
          </w:pPr>
          <w:r w:rsidRPr="004B7E44">
            <w:rPr>
              <w:color w:val="auto"/>
            </w:rPr>
            <w:t>Find even more easy-to-use tools on the Insert tab, such as to add a hyperlink or insert a comment.</w:t>
          </w:r>
        </w:p>
      </w:sdtContent>
    </w:sdt>
    <w:p w14:paraId="278CED52" w14:textId="77777777" w:rsidR="00C71DC5" w:rsidRDefault="00C71DC5" w:rsidP="00D160B3">
      <w:pPr>
        <w:pStyle w:val="Heading3"/>
      </w:pPr>
    </w:p>
    <w:p w14:paraId="2F43F63B" w14:textId="257E0D0B" w:rsidR="00C71DC5" w:rsidRDefault="00C71DC5" w:rsidP="00D160B3">
      <w:pPr>
        <w:pStyle w:val="Heading5"/>
      </w:pPr>
      <w:r>
        <w:t>Relationships</w:t>
      </w:r>
    </w:p>
    <w:sdt>
      <w:sdtPr>
        <w:rPr>
          <w:color w:val="auto"/>
        </w:rPr>
        <w:id w:val="-461118100"/>
        <w:placeholder>
          <w:docPart w:val="AFB71F321117402F90307AF6E592C977"/>
        </w:placeholder>
        <w:temporary/>
        <w:showingPlcHdr/>
        <w15:appearance w15:val="hidden"/>
      </w:sdtPr>
      <w:sdtContent>
        <w:p w14:paraId="6D2EF739" w14:textId="77777777" w:rsidR="00C71DC5" w:rsidRPr="004B7E44" w:rsidRDefault="00C71DC5" w:rsidP="00C71DC5">
          <w:pPr>
            <w:rPr>
              <w:color w:val="auto"/>
            </w:rPr>
          </w:pPr>
          <w:r w:rsidRPr="004B7E44">
            <w:rPr>
              <w:color w:val="auto"/>
            </w:rPr>
            <w:t>To get started right away, just tap any placeholder text (such as this) and start typing to replace it with your own.</w:t>
          </w:r>
        </w:p>
        <w:p w14:paraId="3DCF3487" w14:textId="77777777" w:rsidR="00C71DC5" w:rsidRPr="004B7E44" w:rsidRDefault="00C71DC5" w:rsidP="00C71DC5">
          <w:pPr>
            <w:rPr>
              <w:color w:val="auto"/>
            </w:rPr>
          </w:pPr>
          <w:r w:rsidRPr="004B7E44">
            <w:rPr>
              <w:color w:val="auto"/>
            </w:rPr>
            <w:t xml:space="preserve">Want to insert a picture from your files or add a shape, text box, or table? You got it! On the Insert tab of the ribbon, just tap the option you need. </w:t>
          </w:r>
        </w:p>
        <w:p w14:paraId="511EEB65" w14:textId="77777777" w:rsidR="00C71DC5" w:rsidRPr="00C71DC5" w:rsidRDefault="00C71DC5" w:rsidP="00C71DC5">
          <w:pPr>
            <w:pStyle w:val="ListParagraph"/>
            <w:rPr>
              <w:color w:val="auto"/>
            </w:rPr>
          </w:pPr>
          <w:r w:rsidRPr="004B7E44">
            <w:rPr>
              <w:color w:val="auto"/>
            </w:rPr>
            <w:t>Find even more easy-to-use tools on the Insert tab, such as to add a hyperlink or insert a comment.</w:t>
          </w:r>
        </w:p>
      </w:sdtContent>
    </w:sdt>
    <w:p w14:paraId="1006DC68" w14:textId="77777777" w:rsidR="00C71DC5" w:rsidRDefault="00C71DC5" w:rsidP="00D160B3">
      <w:pPr>
        <w:pStyle w:val="Heading3"/>
      </w:pPr>
    </w:p>
    <w:p w14:paraId="2FBFBF65" w14:textId="03E21500" w:rsidR="00C71DC5" w:rsidRPr="00C71DC5" w:rsidRDefault="00C71DC5" w:rsidP="00D160B3">
      <w:pPr>
        <w:pStyle w:val="Heading5"/>
      </w:pPr>
      <w:r>
        <w:t>Software design pattern</w:t>
      </w:r>
    </w:p>
    <w:sdt>
      <w:sdtPr>
        <w:rPr>
          <w:color w:val="auto"/>
        </w:rPr>
        <w:id w:val="-1954850432"/>
        <w:placeholder>
          <w:docPart w:val="0930A37B626E48ADA193F409C28292CF"/>
        </w:placeholder>
        <w:temporary/>
        <w:showingPlcHdr/>
        <w15:appearance w15:val="hidden"/>
      </w:sdtPr>
      <w:sdtContent>
        <w:p w14:paraId="6AB667FD" w14:textId="77777777" w:rsidR="00E942EC" w:rsidRPr="004B7E44" w:rsidRDefault="00E942EC" w:rsidP="00E942EC">
          <w:pPr>
            <w:rPr>
              <w:color w:val="auto"/>
            </w:rPr>
          </w:pPr>
          <w:r w:rsidRPr="004B7E44">
            <w:rPr>
              <w:color w:val="auto"/>
            </w:rPr>
            <w:t>To get started right away, just tap any placeholder text (such as this) and start typing to replace it with your own.</w:t>
          </w:r>
        </w:p>
        <w:p w14:paraId="72C0447A" w14:textId="77777777" w:rsidR="00E942EC" w:rsidRPr="004B7E44" w:rsidRDefault="00E942EC" w:rsidP="00E942EC">
          <w:pPr>
            <w:rPr>
              <w:color w:val="auto"/>
            </w:rPr>
          </w:pPr>
          <w:r w:rsidRPr="004B7E44">
            <w:rPr>
              <w:color w:val="auto"/>
            </w:rPr>
            <w:t xml:space="preserve">Want to insert a picture from your files or add a shape, text box, or table? You got it! On the Insert tab of the ribbon, just tap the option you need. </w:t>
          </w:r>
        </w:p>
        <w:p w14:paraId="550FE7EB" w14:textId="77777777" w:rsidR="00E942EC" w:rsidRDefault="00E942EC" w:rsidP="00E942EC">
          <w:pPr>
            <w:rPr>
              <w:color w:val="auto"/>
            </w:rPr>
          </w:pPr>
          <w:r w:rsidRPr="004B7E44">
            <w:rPr>
              <w:color w:val="auto"/>
            </w:rPr>
            <w:t>Find even more easy-to-use tools on the Insert tab, such as to add a hyperlink or insert a comment.</w:t>
          </w:r>
        </w:p>
      </w:sdtContent>
    </w:sdt>
    <w:p w14:paraId="7398BE01" w14:textId="77777777" w:rsidR="00E942EC" w:rsidRDefault="00E942EC" w:rsidP="00E942EC">
      <w:pPr>
        <w:pStyle w:val="Heading1"/>
        <w:rPr>
          <w:rFonts w:ascii="Calibri" w:hAnsi="Calibri" w:cs="Calibri"/>
          <w:color w:val="auto"/>
        </w:rPr>
      </w:pPr>
    </w:p>
    <w:p w14:paraId="69280FEA" w14:textId="59453071" w:rsidR="00E942EC" w:rsidRPr="00C71DC5" w:rsidRDefault="0005286F" w:rsidP="00D160B3">
      <w:pPr>
        <w:pStyle w:val="Heading3"/>
      </w:pPr>
      <w:bookmarkStart w:id="3" w:name="_Toc174524844"/>
      <w:r>
        <w:t>Prepare the data</w:t>
      </w:r>
      <w:bookmarkEnd w:id="3"/>
    </w:p>
    <w:p w14:paraId="3B928EBB" w14:textId="687EEF78" w:rsidR="00C71DC5" w:rsidRDefault="00C71DC5" w:rsidP="00D160B3">
      <w:pPr>
        <w:pStyle w:val="Heading5"/>
      </w:pPr>
      <w:r>
        <w:t>Data structures</w:t>
      </w:r>
    </w:p>
    <w:sdt>
      <w:sdtPr>
        <w:rPr>
          <w:color w:val="auto"/>
        </w:rPr>
        <w:id w:val="1455833389"/>
        <w:placeholder>
          <w:docPart w:val="195CEAF4F12945F597A6D7556B1A8324"/>
        </w:placeholder>
        <w:temporary/>
        <w:showingPlcHdr/>
        <w15:appearance w15:val="hidden"/>
      </w:sdtPr>
      <w:sdtContent>
        <w:p w14:paraId="606F82D1" w14:textId="77777777" w:rsidR="00C71DC5" w:rsidRPr="004B7E44" w:rsidRDefault="00C71DC5" w:rsidP="00C71DC5">
          <w:pPr>
            <w:rPr>
              <w:color w:val="auto"/>
            </w:rPr>
          </w:pPr>
          <w:r w:rsidRPr="004B7E44">
            <w:rPr>
              <w:color w:val="auto"/>
            </w:rPr>
            <w:t>To get started right away, just tap any placeholder text (such as this) and start typing to replace it with your own.</w:t>
          </w:r>
        </w:p>
        <w:p w14:paraId="30FA6D69" w14:textId="77777777" w:rsidR="00C71DC5" w:rsidRPr="004B7E44" w:rsidRDefault="00C71DC5" w:rsidP="00C71DC5">
          <w:pPr>
            <w:rPr>
              <w:color w:val="auto"/>
            </w:rPr>
          </w:pPr>
          <w:r w:rsidRPr="004B7E44">
            <w:rPr>
              <w:color w:val="auto"/>
            </w:rPr>
            <w:t xml:space="preserve">Want to insert a picture from your files or add a shape, text box, or table? You got it! On the Insert tab of the ribbon, just tap the option you need. </w:t>
          </w:r>
        </w:p>
        <w:p w14:paraId="124414B0" w14:textId="77777777" w:rsidR="00C71DC5" w:rsidRPr="00C71DC5" w:rsidRDefault="00C71DC5" w:rsidP="00C71DC5">
          <w:pPr>
            <w:pStyle w:val="ListParagraph"/>
            <w:rPr>
              <w:color w:val="auto"/>
            </w:rPr>
          </w:pPr>
          <w:r w:rsidRPr="004B7E44">
            <w:rPr>
              <w:color w:val="auto"/>
            </w:rPr>
            <w:t>Find even more easy-to-use tools on the Insert tab, such as to add a hyperlink or insert a comment.</w:t>
          </w:r>
        </w:p>
      </w:sdtContent>
    </w:sdt>
    <w:p w14:paraId="76516382" w14:textId="77777777" w:rsidR="00C71DC5" w:rsidRDefault="00C71DC5" w:rsidP="00D160B3">
      <w:pPr>
        <w:pStyle w:val="Heading3"/>
      </w:pPr>
    </w:p>
    <w:p w14:paraId="307AE7D7" w14:textId="264A6E47" w:rsidR="00C71DC5" w:rsidRPr="00C71DC5" w:rsidRDefault="00C71DC5" w:rsidP="00D160B3">
      <w:pPr>
        <w:pStyle w:val="Heading5"/>
        <w:rPr>
          <w:rFonts w:asciiTheme="majorHAnsi" w:hAnsiTheme="majorHAnsi"/>
        </w:rPr>
      </w:pPr>
      <w:r>
        <w:t>Algorithms</w:t>
      </w:r>
    </w:p>
    <w:sdt>
      <w:sdtPr>
        <w:rPr>
          <w:color w:val="auto"/>
        </w:rPr>
        <w:id w:val="-531503475"/>
        <w:placeholder>
          <w:docPart w:val="23DCDAFC22F848CCA81C2FC76370A2A8"/>
        </w:placeholder>
        <w:temporary/>
        <w:showingPlcHdr/>
        <w15:appearance w15:val="hidden"/>
      </w:sdtPr>
      <w:sdtContent>
        <w:p w14:paraId="0DB2DC4B" w14:textId="77777777" w:rsidR="00E942EC" w:rsidRPr="004B7E44" w:rsidRDefault="00E942EC" w:rsidP="00E942EC">
          <w:pPr>
            <w:rPr>
              <w:color w:val="auto"/>
            </w:rPr>
          </w:pPr>
          <w:r w:rsidRPr="004B7E44">
            <w:rPr>
              <w:color w:val="auto"/>
            </w:rPr>
            <w:t>To get started right away, just tap any placeholder text (such as this) and start typing to replace it with your own.</w:t>
          </w:r>
        </w:p>
        <w:p w14:paraId="21B9E09F" w14:textId="77777777" w:rsidR="00E942EC" w:rsidRPr="004B7E44" w:rsidRDefault="00E942EC" w:rsidP="00E942EC">
          <w:pPr>
            <w:rPr>
              <w:color w:val="auto"/>
            </w:rPr>
          </w:pPr>
          <w:r w:rsidRPr="004B7E44">
            <w:rPr>
              <w:color w:val="auto"/>
            </w:rPr>
            <w:lastRenderedPageBreak/>
            <w:t xml:space="preserve">Want to insert a picture from your files or add a shape, text box, or table? You got it! On the Insert tab of the ribbon, just tap the option you need. </w:t>
          </w:r>
        </w:p>
        <w:p w14:paraId="72EAF027" w14:textId="77777777" w:rsidR="00E942EC" w:rsidRDefault="00E942EC" w:rsidP="00E942EC">
          <w:pPr>
            <w:rPr>
              <w:color w:val="auto"/>
            </w:rPr>
          </w:pPr>
          <w:r w:rsidRPr="004B7E44">
            <w:rPr>
              <w:color w:val="auto"/>
            </w:rPr>
            <w:t>Find even more easy-to-use tools on the Insert tab, such as to add a hyperlink or insert a comment.</w:t>
          </w:r>
        </w:p>
      </w:sdtContent>
    </w:sdt>
    <w:p w14:paraId="6309204D" w14:textId="77777777" w:rsidR="00E942EC" w:rsidRDefault="00E942EC" w:rsidP="00E942EC">
      <w:pPr>
        <w:pStyle w:val="Heading1"/>
        <w:rPr>
          <w:rFonts w:ascii="Calibri" w:hAnsi="Calibri" w:cs="Calibri"/>
          <w:color w:val="auto"/>
        </w:rPr>
      </w:pPr>
    </w:p>
    <w:p w14:paraId="56A5A268" w14:textId="49C0FD96" w:rsidR="00E942EC" w:rsidRDefault="0005286F" w:rsidP="00D160B3">
      <w:pPr>
        <w:pStyle w:val="Heading3"/>
      </w:pPr>
      <w:bookmarkStart w:id="4" w:name="_Toc174524845"/>
      <w:r>
        <w:t>Train and evaluation models</w:t>
      </w:r>
      <w:bookmarkEnd w:id="4"/>
    </w:p>
    <w:p w14:paraId="4B64E40D" w14:textId="62D234CA" w:rsidR="00D160B3" w:rsidRPr="00C71DC5" w:rsidRDefault="00D160B3" w:rsidP="00D160B3">
      <w:pPr>
        <w:pStyle w:val="Heading5"/>
      </w:pPr>
      <w:r>
        <w:t xml:space="preserve">Time Complexity </w:t>
      </w:r>
    </w:p>
    <w:sdt>
      <w:sdtPr>
        <w:rPr>
          <w:color w:val="auto"/>
        </w:rPr>
        <w:id w:val="-376245636"/>
        <w:placeholder>
          <w:docPart w:val="240806BE393E44E2A0918B78221553B5"/>
        </w:placeholder>
        <w:temporary/>
        <w:showingPlcHdr/>
        <w15:appearance w15:val="hidden"/>
      </w:sdtPr>
      <w:sdtContent>
        <w:p w14:paraId="73207C31" w14:textId="77777777" w:rsidR="00E942EC" w:rsidRPr="004B7E44" w:rsidRDefault="00E942EC" w:rsidP="00E942EC">
          <w:pPr>
            <w:rPr>
              <w:color w:val="auto"/>
            </w:rPr>
          </w:pPr>
          <w:r w:rsidRPr="004B7E44">
            <w:rPr>
              <w:color w:val="auto"/>
            </w:rPr>
            <w:t>To get started right away, just tap any placeholder text (such as this) and start typing to replace it with your own.</w:t>
          </w:r>
        </w:p>
        <w:p w14:paraId="40496534" w14:textId="77777777" w:rsidR="00E942EC" w:rsidRPr="004B7E44" w:rsidRDefault="00E942EC" w:rsidP="00E942EC">
          <w:pPr>
            <w:rPr>
              <w:color w:val="auto"/>
            </w:rPr>
          </w:pPr>
          <w:r w:rsidRPr="004B7E44">
            <w:rPr>
              <w:color w:val="auto"/>
            </w:rPr>
            <w:t xml:space="preserve">Want to insert a picture from your files or add a shape, text box, or table? You got it! On the Insert tab of the ribbon, just tap the option you need. </w:t>
          </w:r>
        </w:p>
        <w:p w14:paraId="5ABC4A0A" w14:textId="77777777" w:rsidR="00E942EC" w:rsidRDefault="00E942EC" w:rsidP="00E942EC">
          <w:pPr>
            <w:rPr>
              <w:color w:val="auto"/>
            </w:rPr>
          </w:pPr>
          <w:r w:rsidRPr="004B7E44">
            <w:rPr>
              <w:color w:val="auto"/>
            </w:rPr>
            <w:t>Find even more easy-to-use tools on the Insert tab, such as to add a hyperlink or insert a comment.</w:t>
          </w:r>
        </w:p>
      </w:sdtContent>
    </w:sdt>
    <w:p w14:paraId="36479FC9" w14:textId="77777777" w:rsidR="00E942EC" w:rsidRDefault="00E942EC" w:rsidP="00D160B3">
      <w:pPr>
        <w:pStyle w:val="Heading5"/>
      </w:pPr>
    </w:p>
    <w:p w14:paraId="7532A315" w14:textId="49C694A3" w:rsidR="00D160B3" w:rsidRDefault="00D160B3" w:rsidP="00720B94">
      <w:pPr>
        <w:pStyle w:val="Heading5"/>
      </w:pPr>
      <w:r>
        <w:t>Space Complexity</w:t>
      </w:r>
    </w:p>
    <w:sdt>
      <w:sdtPr>
        <w:rPr>
          <w:color w:val="auto"/>
        </w:rPr>
        <w:id w:val="396563934"/>
        <w:placeholder>
          <w:docPart w:val="CBF9E82B14784A96981ACF8158830D77"/>
        </w:placeholder>
        <w:temporary/>
        <w:showingPlcHdr/>
        <w15:appearance w15:val="hidden"/>
      </w:sdtPr>
      <w:sdtContent>
        <w:p w14:paraId="1D4A680F" w14:textId="77777777" w:rsidR="00720B94" w:rsidRPr="004B7E44" w:rsidRDefault="00720B94" w:rsidP="00720B94">
          <w:pPr>
            <w:rPr>
              <w:color w:val="auto"/>
            </w:rPr>
          </w:pPr>
          <w:r w:rsidRPr="004B7E44">
            <w:rPr>
              <w:color w:val="auto"/>
            </w:rPr>
            <w:t>To get started right away, just tap any placeholder text (such as this) and start typing to replace it with your own.</w:t>
          </w:r>
        </w:p>
        <w:p w14:paraId="4A86C245" w14:textId="77777777" w:rsidR="00720B94" w:rsidRPr="004B7E44" w:rsidRDefault="00720B94" w:rsidP="00720B94">
          <w:pPr>
            <w:rPr>
              <w:color w:val="auto"/>
            </w:rPr>
          </w:pPr>
          <w:r w:rsidRPr="004B7E44">
            <w:rPr>
              <w:color w:val="auto"/>
            </w:rPr>
            <w:t xml:space="preserve">Want to insert a picture from your files or add a shape, text box, or table? You got it! On the Insert tab of the ribbon, just tap the option you need. </w:t>
          </w:r>
        </w:p>
        <w:p w14:paraId="2ED79B19" w14:textId="77777777" w:rsidR="00720B94" w:rsidRDefault="00720B94" w:rsidP="00720B94">
          <w:pPr>
            <w:rPr>
              <w:color w:val="auto"/>
            </w:rPr>
          </w:pPr>
          <w:r w:rsidRPr="004B7E44">
            <w:rPr>
              <w:color w:val="auto"/>
            </w:rPr>
            <w:t>Find even more easy-to-use tools on the Insert tab, such as to add a hyperlink or insert a comment.</w:t>
          </w:r>
        </w:p>
      </w:sdtContent>
    </w:sdt>
    <w:p w14:paraId="71E225D2" w14:textId="77777777" w:rsidR="00720B94" w:rsidRPr="00720B94" w:rsidRDefault="00720B94" w:rsidP="00720B94"/>
    <w:p w14:paraId="29EE34A1" w14:textId="3C79B1E0" w:rsidR="00E942EC" w:rsidRDefault="0005286F" w:rsidP="00D160B3">
      <w:pPr>
        <w:pStyle w:val="Heading3"/>
      </w:pPr>
      <w:bookmarkStart w:id="5" w:name="_Toc174524846"/>
      <w:r>
        <w:t>Test and analysis</w:t>
      </w:r>
      <w:bookmarkEnd w:id="5"/>
    </w:p>
    <w:p w14:paraId="464B086C" w14:textId="537079E9" w:rsidR="00720B94" w:rsidRPr="00C71DC5" w:rsidRDefault="00720B94" w:rsidP="00720B94">
      <w:pPr>
        <w:pStyle w:val="Heading5"/>
      </w:pPr>
      <w:r>
        <w:t>Additional Methods</w:t>
      </w:r>
    </w:p>
    <w:sdt>
      <w:sdtPr>
        <w:rPr>
          <w:color w:val="auto"/>
        </w:rPr>
        <w:id w:val="1103222806"/>
        <w:placeholder>
          <w:docPart w:val="BDCD1CD2BD5C47F0A0E5D60B1C136B99"/>
        </w:placeholder>
        <w:temporary/>
        <w:showingPlcHdr/>
        <w15:appearance w15:val="hidden"/>
      </w:sdtPr>
      <w:sdtContent>
        <w:p w14:paraId="1E74E759" w14:textId="77777777" w:rsidR="00E942EC" w:rsidRPr="004B7E44" w:rsidRDefault="00E942EC" w:rsidP="00E942EC">
          <w:pPr>
            <w:rPr>
              <w:color w:val="auto"/>
            </w:rPr>
          </w:pPr>
          <w:r w:rsidRPr="004B7E44">
            <w:rPr>
              <w:color w:val="auto"/>
            </w:rPr>
            <w:t>To get started right away, just tap any placeholder text (such as this) and start typing to replace it with your own.</w:t>
          </w:r>
        </w:p>
        <w:p w14:paraId="05DBF782" w14:textId="77777777" w:rsidR="00E942EC" w:rsidRPr="004B7E44" w:rsidRDefault="00E942EC" w:rsidP="00E942EC">
          <w:pPr>
            <w:rPr>
              <w:color w:val="auto"/>
            </w:rPr>
          </w:pPr>
          <w:r w:rsidRPr="004B7E44">
            <w:rPr>
              <w:color w:val="auto"/>
            </w:rPr>
            <w:t xml:space="preserve">Want to insert a picture from your files or add a shape, text box, or table? You got it! On the Insert tab of the ribbon, just tap the option you need. </w:t>
          </w:r>
        </w:p>
        <w:p w14:paraId="00E67522" w14:textId="7C03D2F1" w:rsidR="00720B94" w:rsidRPr="00720B94" w:rsidRDefault="00E942EC" w:rsidP="00720B94">
          <w:pPr>
            <w:rPr>
              <w:color w:val="auto"/>
            </w:rPr>
          </w:pPr>
          <w:r w:rsidRPr="004B7E44">
            <w:rPr>
              <w:color w:val="auto"/>
            </w:rPr>
            <w:t>Find even more easy-to-use tools on the Insert tab, such as to add a hyperlink or insert a comment.</w:t>
          </w:r>
        </w:p>
      </w:sdtContent>
    </w:sdt>
    <w:p w14:paraId="4CD351CE" w14:textId="77777777" w:rsidR="00720B94" w:rsidRDefault="00720B94" w:rsidP="00720B94">
      <w:pPr>
        <w:pStyle w:val="Heading5"/>
      </w:pPr>
    </w:p>
    <w:p w14:paraId="66486F29" w14:textId="61F63B2D" w:rsidR="00720B94" w:rsidRPr="00720B94" w:rsidRDefault="00720B94" w:rsidP="00720B94">
      <w:pPr>
        <w:pStyle w:val="Heading5"/>
      </w:pPr>
      <w:r w:rsidRPr="00720B94">
        <w:t>Limitations</w:t>
      </w:r>
    </w:p>
    <w:sdt>
      <w:sdtPr>
        <w:rPr>
          <w:color w:val="auto"/>
        </w:rPr>
        <w:id w:val="-44676243"/>
        <w:placeholder>
          <w:docPart w:val="542CC65FBFAB44C1880C3885477E2B24"/>
        </w:placeholder>
        <w:temporary/>
        <w:showingPlcHdr/>
        <w15:appearance w15:val="hidden"/>
      </w:sdtPr>
      <w:sdtContent>
        <w:p w14:paraId="7B8B8A9A" w14:textId="77777777" w:rsidR="00720B94" w:rsidRPr="004B7E44" w:rsidRDefault="00720B94" w:rsidP="00720B94">
          <w:pPr>
            <w:rPr>
              <w:color w:val="auto"/>
            </w:rPr>
          </w:pPr>
          <w:r w:rsidRPr="004B7E44">
            <w:rPr>
              <w:color w:val="auto"/>
            </w:rPr>
            <w:t>To get started right away, just tap any placeholder text (such as this) and start typing to replace it with your own.</w:t>
          </w:r>
        </w:p>
        <w:p w14:paraId="33512FA1" w14:textId="77777777" w:rsidR="00720B94" w:rsidRPr="004B7E44" w:rsidRDefault="00720B94" w:rsidP="00720B94">
          <w:pPr>
            <w:rPr>
              <w:color w:val="auto"/>
            </w:rPr>
          </w:pPr>
          <w:r w:rsidRPr="004B7E44">
            <w:rPr>
              <w:color w:val="auto"/>
            </w:rPr>
            <w:lastRenderedPageBreak/>
            <w:t xml:space="preserve">Want to insert a picture from your files or add a shape, text box, or table? You got it! On the Insert tab of the ribbon, just tap the option you need. </w:t>
          </w:r>
        </w:p>
        <w:p w14:paraId="4C9D0CBA" w14:textId="77777777" w:rsidR="00720B94" w:rsidRDefault="00720B94" w:rsidP="00720B94">
          <w:pPr>
            <w:rPr>
              <w:color w:val="auto"/>
            </w:rPr>
          </w:pPr>
          <w:r w:rsidRPr="004B7E44">
            <w:rPr>
              <w:color w:val="auto"/>
            </w:rPr>
            <w:t>Find even more easy-to-use tools on the Insert tab, such as to add a hyperlink or insert a comment.</w:t>
          </w:r>
        </w:p>
      </w:sdtContent>
    </w:sdt>
    <w:p w14:paraId="25114C2C" w14:textId="77777777" w:rsidR="00720B94" w:rsidRPr="00720B94" w:rsidRDefault="00720B94" w:rsidP="00720B94"/>
    <w:p w14:paraId="58A0837A" w14:textId="242848EF" w:rsidR="00E942EC" w:rsidRDefault="00720B94" w:rsidP="00720B94">
      <w:pPr>
        <w:pStyle w:val="Heading5"/>
      </w:pPr>
      <w:r w:rsidRPr="00720B94">
        <w:t>Recommendations for Improvement</w:t>
      </w:r>
    </w:p>
    <w:sdt>
      <w:sdtPr>
        <w:rPr>
          <w:color w:val="auto"/>
        </w:rPr>
        <w:id w:val="1261725241"/>
        <w:placeholder>
          <w:docPart w:val="07EBDA5BBF4F4E2CBEC4EA822EDDE5BA"/>
        </w:placeholder>
        <w:temporary/>
        <w:showingPlcHdr/>
        <w15:appearance w15:val="hidden"/>
      </w:sdtPr>
      <w:sdtContent>
        <w:p w14:paraId="7CB9BEDD" w14:textId="77777777" w:rsidR="00720B94" w:rsidRPr="004B7E44" w:rsidRDefault="00720B94" w:rsidP="00720B94">
          <w:pPr>
            <w:rPr>
              <w:color w:val="auto"/>
            </w:rPr>
          </w:pPr>
          <w:r w:rsidRPr="004B7E44">
            <w:rPr>
              <w:color w:val="auto"/>
            </w:rPr>
            <w:t>To get started right away, just tap any placeholder text (such as this) and start typing to replace it with your own.</w:t>
          </w:r>
        </w:p>
        <w:p w14:paraId="7CDC14E6" w14:textId="77777777" w:rsidR="00720B94" w:rsidRPr="004B7E44" w:rsidRDefault="00720B94" w:rsidP="00720B94">
          <w:pPr>
            <w:rPr>
              <w:color w:val="auto"/>
            </w:rPr>
          </w:pPr>
          <w:r w:rsidRPr="004B7E44">
            <w:rPr>
              <w:color w:val="auto"/>
            </w:rPr>
            <w:t xml:space="preserve">Want to insert a picture from your files or add a shape, text box, or table? You got it! On the Insert tab of the ribbon, just tap the option you need. </w:t>
          </w:r>
        </w:p>
        <w:p w14:paraId="221ABC0F" w14:textId="77777777" w:rsidR="00720B94" w:rsidRDefault="00720B94" w:rsidP="00720B94">
          <w:pPr>
            <w:rPr>
              <w:color w:val="auto"/>
            </w:rPr>
          </w:pPr>
          <w:r w:rsidRPr="004B7E44">
            <w:rPr>
              <w:color w:val="auto"/>
            </w:rPr>
            <w:t>Find even more easy-to-use tools on the Insert tab, such as to add a hyperlink or insert a comment.</w:t>
          </w:r>
        </w:p>
      </w:sdtContent>
    </w:sdt>
    <w:p w14:paraId="60AE9BC3" w14:textId="77777777" w:rsidR="00720B94" w:rsidRDefault="00720B94" w:rsidP="00720B94"/>
    <w:p w14:paraId="1DF9587E" w14:textId="6607750A" w:rsidR="0005286F" w:rsidRPr="00C71DC5" w:rsidRDefault="0005286F" w:rsidP="0005286F">
      <w:pPr>
        <w:pStyle w:val="Heading3"/>
      </w:pPr>
      <w:bookmarkStart w:id="6" w:name="_Toc174524847"/>
      <w:r>
        <w:t>Compare with publish</w:t>
      </w:r>
      <w:r w:rsidR="00B55849">
        <w:t>ed</w:t>
      </w:r>
      <w:r>
        <w:t xml:space="preserve"> documents</w:t>
      </w:r>
      <w:bookmarkEnd w:id="6"/>
    </w:p>
    <w:sdt>
      <w:sdtPr>
        <w:rPr>
          <w:color w:val="auto"/>
        </w:rPr>
        <w:id w:val="-2038341552"/>
        <w:placeholder>
          <w:docPart w:val="CE13F9072F8E42B9BA197962140D12DF"/>
        </w:placeholder>
        <w:temporary/>
        <w:showingPlcHdr/>
        <w15:appearance w15:val="hidden"/>
      </w:sdtPr>
      <w:sdtContent>
        <w:p w14:paraId="20579D0F" w14:textId="77777777" w:rsidR="00B55849" w:rsidRPr="004B7E44" w:rsidRDefault="00B55849" w:rsidP="00B55849">
          <w:pPr>
            <w:rPr>
              <w:color w:val="auto"/>
            </w:rPr>
          </w:pPr>
          <w:r w:rsidRPr="004B7E44">
            <w:rPr>
              <w:color w:val="auto"/>
            </w:rPr>
            <w:t>To get started right away, just tap any placeholder text (such as this) and start typing to replace it with your own.</w:t>
          </w:r>
        </w:p>
        <w:p w14:paraId="5C3107C3" w14:textId="77777777" w:rsidR="00B55849" w:rsidRPr="004B7E44" w:rsidRDefault="00B55849" w:rsidP="00B55849">
          <w:pPr>
            <w:rPr>
              <w:color w:val="auto"/>
            </w:rPr>
          </w:pPr>
          <w:r w:rsidRPr="004B7E44">
            <w:rPr>
              <w:color w:val="auto"/>
            </w:rPr>
            <w:t xml:space="preserve">Want to insert a picture from your files or add a shape, text box, or table? You got it! On the Insert tab of the ribbon, just tap the option you need. </w:t>
          </w:r>
        </w:p>
        <w:p w14:paraId="6003B056" w14:textId="77777777" w:rsidR="00B55849" w:rsidRDefault="00B55849" w:rsidP="00B55849">
          <w:pPr>
            <w:rPr>
              <w:color w:val="auto"/>
            </w:rPr>
          </w:pPr>
          <w:r w:rsidRPr="004B7E44">
            <w:rPr>
              <w:color w:val="auto"/>
            </w:rPr>
            <w:t>Find even more easy-to-use tools on the Insert tab, such as to add a hyperlink or insert a comment.</w:t>
          </w:r>
        </w:p>
      </w:sdtContent>
    </w:sdt>
    <w:p w14:paraId="133972E4" w14:textId="77777777" w:rsidR="0005286F" w:rsidRDefault="0005286F" w:rsidP="00720B94"/>
    <w:p w14:paraId="0346D7B1" w14:textId="51DC5BB2" w:rsidR="00B55849" w:rsidRPr="00C71DC5" w:rsidRDefault="0005286F" w:rsidP="0005286F">
      <w:pPr>
        <w:pStyle w:val="Heading3"/>
      </w:pPr>
      <w:bookmarkStart w:id="7" w:name="_Toc174524848"/>
      <w:r>
        <w:t>Conclusion (</w:t>
      </w:r>
      <w:r w:rsidR="00B55849">
        <w:t>Ultimate Judgement)</w:t>
      </w:r>
      <w:bookmarkEnd w:id="7"/>
    </w:p>
    <w:p w14:paraId="60C3E43F" w14:textId="55832F85" w:rsidR="00B55849" w:rsidRDefault="00B55849" w:rsidP="00B55849">
      <w:pPr>
        <w:rPr>
          <w:color w:val="auto"/>
        </w:rPr>
      </w:pPr>
      <w:r w:rsidRPr="00B55849">
        <w:rPr>
          <w:color w:val="auto"/>
        </w:rPr>
        <w:t xml:space="preserve">Outstanding across the course. Ultimate Judgement is established and exceptionally justified------Evaluation of the Ultimate Judgement is exceptional and clearly </w:t>
      </w:r>
      <w:proofErr w:type="gramStart"/>
      <w:r w:rsidRPr="00B55849">
        <w:rPr>
          <w:color w:val="auto"/>
        </w:rPr>
        <w:t>demonstrated</w:t>
      </w:r>
      <w:proofErr w:type="gramEnd"/>
      <w:r w:rsidRPr="00B55849">
        <w:rPr>
          <w:color w:val="auto"/>
        </w:rPr>
        <w:t xml:space="preserve"> (or proves) the viability of the trained model in real-world practice------The evaluation is independent.</w:t>
      </w:r>
    </w:p>
    <w:p w14:paraId="73948AE5" w14:textId="77777777" w:rsidR="0005286F" w:rsidRPr="00720B94" w:rsidRDefault="0005286F" w:rsidP="00720B94"/>
    <w:p w14:paraId="78A8F03A" w14:textId="6606BCCD" w:rsidR="00E942EC" w:rsidRPr="00C71DC5" w:rsidRDefault="00E942EC" w:rsidP="00D160B3">
      <w:pPr>
        <w:pStyle w:val="Heading3"/>
      </w:pPr>
      <w:bookmarkStart w:id="8" w:name="_Toc174524849"/>
      <w:r w:rsidRPr="00C71DC5">
        <w:t>Reference</w:t>
      </w:r>
      <w:bookmarkEnd w:id="8"/>
    </w:p>
    <w:sdt>
      <w:sdtPr>
        <w:rPr>
          <w:color w:val="auto"/>
        </w:rPr>
        <w:id w:val="1558670039"/>
        <w:placeholder>
          <w:docPart w:val="471A48985EFF44169027AC66D1729718"/>
        </w:placeholder>
        <w:temporary/>
        <w:showingPlcHdr/>
        <w15:appearance w15:val="hidden"/>
      </w:sdtPr>
      <w:sdtContent>
        <w:p w14:paraId="028F1653" w14:textId="77777777" w:rsidR="00E942EC" w:rsidRPr="004B7E44" w:rsidRDefault="00E942EC" w:rsidP="00E942EC">
          <w:pPr>
            <w:rPr>
              <w:color w:val="auto"/>
            </w:rPr>
          </w:pPr>
          <w:r w:rsidRPr="004B7E44">
            <w:rPr>
              <w:color w:val="auto"/>
            </w:rPr>
            <w:t>To get started right away, just tap any placeholder text (such as this) and start typing to replace it with your own.</w:t>
          </w:r>
        </w:p>
        <w:p w14:paraId="46581604" w14:textId="77777777" w:rsidR="00E942EC" w:rsidRPr="004B7E44" w:rsidRDefault="00E942EC" w:rsidP="00E942EC">
          <w:pPr>
            <w:rPr>
              <w:color w:val="auto"/>
            </w:rPr>
          </w:pPr>
          <w:r w:rsidRPr="004B7E44">
            <w:rPr>
              <w:color w:val="auto"/>
            </w:rPr>
            <w:t xml:space="preserve">Want to insert a picture from your files or add a shape, text box, or table? You got it! On the Insert tab of the ribbon, just tap the option you need. </w:t>
          </w:r>
        </w:p>
        <w:p w14:paraId="3C516335" w14:textId="77777777" w:rsidR="00E942EC" w:rsidRDefault="00E942EC" w:rsidP="00E942EC">
          <w:pPr>
            <w:rPr>
              <w:color w:val="auto"/>
            </w:rPr>
          </w:pPr>
          <w:r w:rsidRPr="004B7E44">
            <w:rPr>
              <w:color w:val="auto"/>
            </w:rPr>
            <w:t>Find even more easy-to-use tools on the Insert tab, such as to add a hyperlink or insert a comment.</w:t>
          </w:r>
        </w:p>
      </w:sdtContent>
    </w:sdt>
    <w:p w14:paraId="5A3B4287" w14:textId="77777777" w:rsidR="00E942EC" w:rsidRDefault="00E942EC" w:rsidP="00E942EC">
      <w:pPr>
        <w:pStyle w:val="Heading1"/>
        <w:rPr>
          <w:rFonts w:ascii="Calibri" w:hAnsi="Calibri" w:cs="Calibri"/>
          <w:color w:val="auto"/>
        </w:rPr>
      </w:pPr>
    </w:p>
    <w:p w14:paraId="2714388E" w14:textId="77777777" w:rsidR="00E942EC" w:rsidRPr="00E942EC" w:rsidRDefault="00E942EC" w:rsidP="00E942EC">
      <w:pPr>
        <w:pStyle w:val="Heading1"/>
        <w:rPr>
          <w:rFonts w:ascii="Calibri" w:hAnsi="Calibri" w:cs="Calibri"/>
          <w:color w:val="auto"/>
        </w:rPr>
      </w:pPr>
    </w:p>
    <w:p w14:paraId="5A1F7D9B" w14:textId="77777777" w:rsidR="004B7E44" w:rsidRDefault="004B7E44" w:rsidP="004B7E44"/>
    <w:p w14:paraId="031F7F73" w14:textId="77777777" w:rsidR="00E94B5F" w:rsidRPr="004B7E44" w:rsidRDefault="00E94B5F" w:rsidP="004B7E44"/>
    <w:sectPr w:rsidR="00E94B5F" w:rsidRPr="004B7E44" w:rsidSect="004B7E44">
      <w:headerReference w:type="default" r:id="rId9"/>
      <w:footerReference w:type="defaul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11AE0" w14:textId="77777777" w:rsidR="00B17974" w:rsidRDefault="00B17974" w:rsidP="004B7E44">
      <w:r>
        <w:separator/>
      </w:r>
    </w:p>
  </w:endnote>
  <w:endnote w:type="continuationSeparator" w:id="0">
    <w:p w14:paraId="4E89DB3D" w14:textId="77777777" w:rsidR="00B17974" w:rsidRDefault="00B17974"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B7BDA" w14:textId="77777777" w:rsidR="0071073C"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6191010"/>
      <w:docPartObj>
        <w:docPartGallery w:val="Page Numbers (Bottom of Page)"/>
        <w:docPartUnique/>
      </w:docPartObj>
    </w:sdtPr>
    <w:sdtEndPr>
      <w:rPr>
        <w:noProof/>
      </w:rPr>
    </w:sdtEndPr>
    <w:sdtContent>
      <w:p w14:paraId="7BC42B95"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7E348" w14:textId="77777777" w:rsidR="00B17974" w:rsidRDefault="00B17974" w:rsidP="004B7E44">
      <w:r>
        <w:separator/>
      </w:r>
    </w:p>
  </w:footnote>
  <w:footnote w:type="continuationSeparator" w:id="0">
    <w:p w14:paraId="0D56B75B" w14:textId="77777777" w:rsidR="00B17974" w:rsidRDefault="00B17974"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6763B22" w14:textId="77777777" w:rsidTr="004B7E44">
      <w:trPr>
        <w:trHeight w:val="1318"/>
      </w:trPr>
      <w:tc>
        <w:tcPr>
          <w:tcW w:w="12210" w:type="dxa"/>
          <w:tcBorders>
            <w:top w:val="nil"/>
            <w:left w:val="nil"/>
            <w:bottom w:val="nil"/>
            <w:right w:val="nil"/>
          </w:tcBorders>
        </w:tcPr>
        <w:p w14:paraId="550CC88A" w14:textId="77777777" w:rsidR="004B7E44" w:rsidRDefault="004B7E44" w:rsidP="004B7E44">
          <w:pPr>
            <w:pStyle w:val="Header"/>
          </w:pPr>
          <w:r>
            <w:rPr>
              <w:noProof/>
            </w:rPr>
            <mc:AlternateContent>
              <mc:Choice Requires="wps">
                <w:drawing>
                  <wp:inline distT="0" distB="0" distL="0" distR="0" wp14:anchorId="198187A4" wp14:editId="193D6FE1">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F792"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8187A4" id="Rectangle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F76F792"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2128"/>
    <w:multiLevelType w:val="hybridMultilevel"/>
    <w:tmpl w:val="02ACFE8C"/>
    <w:lvl w:ilvl="0" w:tplc="6EA06D50">
      <w:start w:val="1"/>
      <w:numFmt w:val="upperLetter"/>
      <w:lvlText w:val="%1."/>
      <w:lvlJc w:val="left"/>
      <w:pPr>
        <w:ind w:left="564" w:hanging="456"/>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4810620"/>
    <w:multiLevelType w:val="hybridMultilevel"/>
    <w:tmpl w:val="E27E880A"/>
    <w:lvl w:ilvl="0" w:tplc="4B08FCF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1728C"/>
    <w:multiLevelType w:val="hybridMultilevel"/>
    <w:tmpl w:val="90020448"/>
    <w:lvl w:ilvl="0" w:tplc="6882ADF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740CB"/>
    <w:multiLevelType w:val="hybridMultilevel"/>
    <w:tmpl w:val="E27E880A"/>
    <w:lvl w:ilvl="0" w:tplc="FFFFFFFF">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0A4CDB"/>
    <w:multiLevelType w:val="hybridMultilevel"/>
    <w:tmpl w:val="149AB178"/>
    <w:lvl w:ilvl="0" w:tplc="7AB86C2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737536">
    <w:abstractNumId w:val="2"/>
  </w:num>
  <w:num w:numId="2" w16cid:durableId="17892913">
    <w:abstractNumId w:val="0"/>
  </w:num>
  <w:num w:numId="3" w16cid:durableId="167642730">
    <w:abstractNumId w:val="4"/>
  </w:num>
  <w:num w:numId="4" w16cid:durableId="295990287">
    <w:abstractNumId w:val="1"/>
  </w:num>
  <w:num w:numId="5" w16cid:durableId="2137718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EC"/>
    <w:rsid w:val="0005286F"/>
    <w:rsid w:val="0012167B"/>
    <w:rsid w:val="00293B83"/>
    <w:rsid w:val="00461138"/>
    <w:rsid w:val="004B7E44"/>
    <w:rsid w:val="004D5252"/>
    <w:rsid w:val="004F2B86"/>
    <w:rsid w:val="005A718F"/>
    <w:rsid w:val="006A3CE7"/>
    <w:rsid w:val="0071073C"/>
    <w:rsid w:val="00720B94"/>
    <w:rsid w:val="007516CF"/>
    <w:rsid w:val="008B24CB"/>
    <w:rsid w:val="008B33BC"/>
    <w:rsid w:val="009120E9"/>
    <w:rsid w:val="00945900"/>
    <w:rsid w:val="009474AA"/>
    <w:rsid w:val="009C396C"/>
    <w:rsid w:val="00AB3ECE"/>
    <w:rsid w:val="00AE45CC"/>
    <w:rsid w:val="00B17974"/>
    <w:rsid w:val="00B55849"/>
    <w:rsid w:val="00B572B4"/>
    <w:rsid w:val="00C31118"/>
    <w:rsid w:val="00C71DC5"/>
    <w:rsid w:val="00D160B3"/>
    <w:rsid w:val="00D44698"/>
    <w:rsid w:val="00DB26A7"/>
    <w:rsid w:val="00E76CAD"/>
    <w:rsid w:val="00E942EC"/>
    <w:rsid w:val="00E94B5F"/>
    <w:rsid w:val="00F1604E"/>
    <w:rsid w:val="00F73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9A40F"/>
  <w15:chartTrackingRefBased/>
  <w15:docId w15:val="{D036BE13-3780-458E-9990-811FF657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49"/>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D160B3"/>
    <w:pPr>
      <w:spacing w:line="360" w:lineRule="auto"/>
      <w:outlineLvl w:val="2"/>
    </w:pPr>
    <w:rPr>
      <w:rFonts w:asciiTheme="majorHAnsi" w:eastAsia="Times New Roman" w:hAnsiTheme="majorHAnsi" w:cs="Times New Roman"/>
      <w:b/>
      <w:color w:val="auto"/>
      <w:sz w:val="4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unhideWhenUsed/>
    <w:qFormat/>
    <w:rsid w:val="00D160B3"/>
    <w:pPr>
      <w:keepNext/>
      <w:keepLines/>
      <w:spacing w:line="240" w:lineRule="atLeast"/>
      <w:outlineLvl w:val="4"/>
    </w:pPr>
    <w:rPr>
      <w:rFonts w:eastAsia="Times New Roman" w:cs="Times New Roman"/>
      <w:b/>
      <w:bCs/>
      <w:color w:val="auto"/>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D160B3"/>
    <w:rPr>
      <w:rFonts w:asciiTheme="majorHAnsi" w:eastAsia="Times New Roman" w:hAnsiTheme="majorHAnsi" w:cs="Times New Roman"/>
      <w:b/>
      <w:sz w:val="4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D160B3"/>
    <w:rPr>
      <w:rFonts w:eastAsia="Times New Roman" w:cs="Times New Roman"/>
      <w:b/>
      <w:bCs/>
      <w:spacing w:val="-4"/>
      <w:kern w:val="28"/>
      <w:sz w:val="28"/>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C71DC5"/>
    <w:pPr>
      <w:ind w:left="720"/>
      <w:contextualSpacing/>
    </w:pPr>
  </w:style>
  <w:style w:type="paragraph" w:styleId="TOCHeading">
    <w:name w:val="TOC Heading"/>
    <w:basedOn w:val="Heading1"/>
    <w:next w:val="Normal"/>
    <w:uiPriority w:val="39"/>
    <w:unhideWhenUsed/>
    <w:qFormat/>
    <w:rsid w:val="00C71DC5"/>
    <w:pPr>
      <w:keepLines/>
      <w:spacing w:before="240" w:line="259" w:lineRule="auto"/>
      <w:outlineLvl w:val="9"/>
    </w:pPr>
    <w:rPr>
      <w:rFonts w:eastAsiaTheme="majorEastAsia" w:cstheme="majorBidi"/>
      <w:b w:val="0"/>
      <w:color w:val="7A042E" w:themeColor="accent1" w:themeShade="BF"/>
      <w:sz w:val="32"/>
      <w:szCs w:val="32"/>
    </w:rPr>
  </w:style>
  <w:style w:type="paragraph" w:styleId="TOC2">
    <w:name w:val="toc 2"/>
    <w:basedOn w:val="Normal"/>
    <w:next w:val="Normal"/>
    <w:autoRedefine/>
    <w:uiPriority w:val="39"/>
    <w:unhideWhenUsed/>
    <w:rsid w:val="00C71DC5"/>
    <w:pPr>
      <w:spacing w:after="100" w:line="259" w:lineRule="auto"/>
      <w:ind w:left="220"/>
    </w:pPr>
    <w:rPr>
      <w:rFonts w:cs="Times New Roman"/>
      <w:color w:val="auto"/>
      <w:sz w:val="22"/>
    </w:rPr>
  </w:style>
  <w:style w:type="paragraph" w:styleId="TOC1">
    <w:name w:val="toc 1"/>
    <w:basedOn w:val="Normal"/>
    <w:next w:val="Normal"/>
    <w:autoRedefine/>
    <w:uiPriority w:val="39"/>
    <w:unhideWhenUsed/>
    <w:rsid w:val="00C71DC5"/>
    <w:pPr>
      <w:spacing w:after="100" w:line="259" w:lineRule="auto"/>
    </w:pPr>
    <w:rPr>
      <w:rFonts w:cs="Times New Roman"/>
      <w:color w:val="auto"/>
      <w:sz w:val="22"/>
    </w:rPr>
  </w:style>
  <w:style w:type="paragraph" w:styleId="TOC3">
    <w:name w:val="toc 3"/>
    <w:basedOn w:val="Normal"/>
    <w:next w:val="Normal"/>
    <w:autoRedefine/>
    <w:uiPriority w:val="39"/>
    <w:unhideWhenUsed/>
    <w:rsid w:val="00C71DC5"/>
    <w:pPr>
      <w:spacing w:after="100" w:line="259" w:lineRule="auto"/>
      <w:ind w:left="440"/>
    </w:pPr>
    <w:rPr>
      <w:rFonts w:cs="Times New Roman"/>
      <w:color w:val="auto"/>
      <w:sz w:val="22"/>
    </w:rPr>
  </w:style>
  <w:style w:type="character" w:styleId="Hyperlink">
    <w:name w:val="Hyperlink"/>
    <w:basedOn w:val="DefaultParagraphFont"/>
    <w:uiPriority w:val="99"/>
    <w:unhideWhenUsed/>
    <w:rsid w:val="00C71DC5"/>
    <w:rPr>
      <w:color w:val="93C84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05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c\AppData\Local\Microsoft\Office\16.0\DTS\en-US%7b3D7A7BEF-DAD0-4753-96C8-5F20EB410FF2%7d\%7b7CE48AB7-E6C4-4347-BAE2-7A2ACDBD0417%7dtf163927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30A37B626E48ADA193F409C28292CF"/>
        <w:category>
          <w:name w:val="General"/>
          <w:gallery w:val="placeholder"/>
        </w:category>
        <w:types>
          <w:type w:val="bbPlcHdr"/>
        </w:types>
        <w:behaviors>
          <w:behavior w:val="content"/>
        </w:behaviors>
        <w:guid w:val="{01774436-BFE5-4653-A6FC-E4154210E9AB}"/>
      </w:docPartPr>
      <w:docPartBody>
        <w:p w:rsidR="000155C8" w:rsidRDefault="000155C8" w:rsidP="005A718F">
          <w:r>
            <w:t>To get started right away, just tap any placeholder text (such as this) and start typing to replace it with your own.</w:t>
          </w:r>
        </w:p>
        <w:p w:rsidR="000155C8" w:rsidRDefault="000155C8" w:rsidP="005A718F">
          <w:r>
            <w:t xml:space="preserve">Want to insert a picture from your files or add a shape, text box, or table? You got it! On the Insert tab of the ribbon, just tap the option you need. </w:t>
          </w:r>
        </w:p>
        <w:p w:rsidR="00572437" w:rsidRDefault="000155C8" w:rsidP="000155C8">
          <w:pPr>
            <w:pStyle w:val="0930A37B626E48ADA193F409C28292CF"/>
          </w:pPr>
          <w:r>
            <w:t>Find even more easy-to-use tools on the Insert tab, such as to add a hyperlink or insert a comment.</w:t>
          </w:r>
        </w:p>
      </w:docPartBody>
    </w:docPart>
    <w:docPart>
      <w:docPartPr>
        <w:name w:val="23DCDAFC22F848CCA81C2FC76370A2A8"/>
        <w:category>
          <w:name w:val="General"/>
          <w:gallery w:val="placeholder"/>
        </w:category>
        <w:types>
          <w:type w:val="bbPlcHdr"/>
        </w:types>
        <w:behaviors>
          <w:behavior w:val="content"/>
        </w:behaviors>
        <w:guid w:val="{119F0080-CC32-4B94-A4AD-3B3F543B3EF2}"/>
      </w:docPartPr>
      <w:docPartBody>
        <w:p w:rsidR="000155C8" w:rsidRDefault="000155C8" w:rsidP="005A718F">
          <w:r>
            <w:t>To get started right away, just tap any placeholder text (such as this) and start typing to replace it with your own.</w:t>
          </w:r>
        </w:p>
        <w:p w:rsidR="000155C8" w:rsidRDefault="000155C8" w:rsidP="005A718F">
          <w:r>
            <w:t xml:space="preserve">Want to insert a picture from your files or add a shape, text box, or table? You got it! On the Insert tab of the ribbon, just tap the option you need. </w:t>
          </w:r>
        </w:p>
        <w:p w:rsidR="00572437" w:rsidRDefault="000155C8" w:rsidP="000155C8">
          <w:pPr>
            <w:pStyle w:val="23DCDAFC22F848CCA81C2FC76370A2A8"/>
          </w:pPr>
          <w:r>
            <w:t>Find even more easy-to-use tools on the Insert tab, such as to add a hyperlink or insert a comment.</w:t>
          </w:r>
        </w:p>
      </w:docPartBody>
    </w:docPart>
    <w:docPart>
      <w:docPartPr>
        <w:name w:val="240806BE393E44E2A0918B78221553B5"/>
        <w:category>
          <w:name w:val="General"/>
          <w:gallery w:val="placeholder"/>
        </w:category>
        <w:types>
          <w:type w:val="bbPlcHdr"/>
        </w:types>
        <w:behaviors>
          <w:behavior w:val="content"/>
        </w:behaviors>
        <w:guid w:val="{ACA94736-F3F7-4D8D-BBE1-77FEB34B44D1}"/>
      </w:docPartPr>
      <w:docPartBody>
        <w:p w:rsidR="000155C8" w:rsidRDefault="000155C8" w:rsidP="005A718F">
          <w:r>
            <w:t>To get started right away, just tap any placeholder text (such as this) and start typing to replace it with your own.</w:t>
          </w:r>
        </w:p>
        <w:p w:rsidR="000155C8" w:rsidRDefault="000155C8" w:rsidP="005A718F">
          <w:r>
            <w:t xml:space="preserve">Want to insert a picture from your files or add a shape, text box, or table? You got it! On the Insert tab of the ribbon, just tap the option you need. </w:t>
          </w:r>
        </w:p>
        <w:p w:rsidR="00572437" w:rsidRDefault="000155C8" w:rsidP="000155C8">
          <w:pPr>
            <w:pStyle w:val="240806BE393E44E2A0918B78221553B5"/>
          </w:pPr>
          <w:r>
            <w:t>Find even more easy-to-use tools on the Insert tab, such as to add a hyperlink or insert a comment.</w:t>
          </w:r>
        </w:p>
      </w:docPartBody>
    </w:docPart>
    <w:docPart>
      <w:docPartPr>
        <w:name w:val="BDCD1CD2BD5C47F0A0E5D60B1C136B99"/>
        <w:category>
          <w:name w:val="General"/>
          <w:gallery w:val="placeholder"/>
        </w:category>
        <w:types>
          <w:type w:val="bbPlcHdr"/>
        </w:types>
        <w:behaviors>
          <w:behavior w:val="content"/>
        </w:behaviors>
        <w:guid w:val="{8BB4ED75-F722-448E-AF03-AD2457619C0D}"/>
      </w:docPartPr>
      <w:docPartBody>
        <w:p w:rsidR="000155C8" w:rsidRDefault="000155C8" w:rsidP="005A718F">
          <w:r>
            <w:t>To get started right away, just tap any placeholder text (such as this) and start typing to replace it with your own.</w:t>
          </w:r>
        </w:p>
        <w:p w:rsidR="000155C8" w:rsidRDefault="000155C8" w:rsidP="005A718F">
          <w:r>
            <w:t xml:space="preserve">Want to insert a picture from your files or add a shape, text box, or table? You got it! On the Insert tab of the ribbon, just tap the option you need. </w:t>
          </w:r>
        </w:p>
        <w:p w:rsidR="00572437" w:rsidRDefault="000155C8" w:rsidP="000155C8">
          <w:pPr>
            <w:pStyle w:val="BDCD1CD2BD5C47F0A0E5D60B1C136B99"/>
          </w:pPr>
          <w:r>
            <w:t>Find even more easy-to-use tools on the Insert tab, such as to add a hyperlink or insert a comment.</w:t>
          </w:r>
        </w:p>
      </w:docPartBody>
    </w:docPart>
    <w:docPart>
      <w:docPartPr>
        <w:name w:val="471A48985EFF44169027AC66D1729718"/>
        <w:category>
          <w:name w:val="General"/>
          <w:gallery w:val="placeholder"/>
        </w:category>
        <w:types>
          <w:type w:val="bbPlcHdr"/>
        </w:types>
        <w:behaviors>
          <w:behavior w:val="content"/>
        </w:behaviors>
        <w:guid w:val="{F65D0E42-EA43-44B7-A3A8-F11ECD837155}"/>
      </w:docPartPr>
      <w:docPartBody>
        <w:p w:rsidR="000155C8" w:rsidRDefault="000155C8" w:rsidP="005A718F">
          <w:r>
            <w:t>To get started right away, just tap any placeholder text (such as this) and start typing to replace it with your own.</w:t>
          </w:r>
        </w:p>
        <w:p w:rsidR="000155C8" w:rsidRDefault="000155C8" w:rsidP="005A718F">
          <w:r>
            <w:t xml:space="preserve">Want to insert a picture from your files or add a shape, text box, or table? You got it! On the Insert tab of the ribbon, just tap the option you need. </w:t>
          </w:r>
        </w:p>
        <w:p w:rsidR="00572437" w:rsidRDefault="000155C8" w:rsidP="000155C8">
          <w:pPr>
            <w:pStyle w:val="471A48985EFF44169027AC66D1729718"/>
          </w:pPr>
          <w:r>
            <w:t>Find even more easy-to-use tools on the Insert tab, such as to add a hyperlink or insert a comment.</w:t>
          </w:r>
        </w:p>
      </w:docPartBody>
    </w:docPart>
    <w:docPart>
      <w:docPartPr>
        <w:name w:val="4821C6C8E6A443E380D36830AFBD1B8B"/>
        <w:category>
          <w:name w:val="General"/>
          <w:gallery w:val="placeholder"/>
        </w:category>
        <w:types>
          <w:type w:val="bbPlcHdr"/>
        </w:types>
        <w:behaviors>
          <w:behavior w:val="content"/>
        </w:behaviors>
        <w:guid w:val="{A40C7DB7-6010-4061-A8E2-D523901224CF}"/>
      </w:docPartPr>
      <w:docPartBody>
        <w:p w:rsidR="000155C8" w:rsidRDefault="000155C8" w:rsidP="005A718F">
          <w:r>
            <w:t>To get started right away, just tap any placeholder text (such as this) and start typing to replace it with your own.</w:t>
          </w:r>
        </w:p>
        <w:p w:rsidR="000155C8" w:rsidRDefault="000155C8" w:rsidP="005A718F">
          <w:r>
            <w:t xml:space="preserve">Want to insert a picture from your files or add a shape, text box, or table? You got it! On the Insert tab of the ribbon, just tap the option you need. </w:t>
          </w:r>
        </w:p>
        <w:p w:rsidR="00572437" w:rsidRDefault="000155C8" w:rsidP="000155C8">
          <w:pPr>
            <w:pStyle w:val="4821C6C8E6A443E380D36830AFBD1B8B"/>
          </w:pPr>
          <w:r>
            <w:t>Find even more easy-to-use tools on the Insert tab, such as to add a hyperlink or insert a comment.</w:t>
          </w:r>
        </w:p>
      </w:docPartBody>
    </w:docPart>
    <w:docPart>
      <w:docPartPr>
        <w:name w:val="703D4E42029247B3B54D96863D85A906"/>
        <w:category>
          <w:name w:val="General"/>
          <w:gallery w:val="placeholder"/>
        </w:category>
        <w:types>
          <w:type w:val="bbPlcHdr"/>
        </w:types>
        <w:behaviors>
          <w:behavior w:val="content"/>
        </w:behaviors>
        <w:guid w:val="{48B88AAA-3118-4712-A353-A2E03D36F62B}"/>
      </w:docPartPr>
      <w:docPartBody>
        <w:p w:rsidR="000155C8" w:rsidRDefault="000155C8" w:rsidP="005A718F">
          <w:r>
            <w:t>To get started right away, just tap any placeholder text (such as this) and start typing to replace it with your own.</w:t>
          </w:r>
        </w:p>
        <w:p w:rsidR="000155C8" w:rsidRDefault="000155C8" w:rsidP="005A718F">
          <w:r>
            <w:t xml:space="preserve">Want to insert a picture from your files or add a shape, text box, or table? You got it! On the Insert tab of the ribbon, just tap the option you need. </w:t>
          </w:r>
        </w:p>
        <w:p w:rsidR="00572437" w:rsidRDefault="000155C8" w:rsidP="000155C8">
          <w:pPr>
            <w:pStyle w:val="703D4E42029247B3B54D96863D85A906"/>
          </w:pPr>
          <w:r>
            <w:t>Find even more easy-to-use tools on the Insert tab, such as to add a hyperlink or insert a comment.</w:t>
          </w:r>
        </w:p>
      </w:docPartBody>
    </w:docPart>
    <w:docPart>
      <w:docPartPr>
        <w:name w:val="AFB71F321117402F90307AF6E592C977"/>
        <w:category>
          <w:name w:val="General"/>
          <w:gallery w:val="placeholder"/>
        </w:category>
        <w:types>
          <w:type w:val="bbPlcHdr"/>
        </w:types>
        <w:behaviors>
          <w:behavior w:val="content"/>
        </w:behaviors>
        <w:guid w:val="{19C1B44B-8D2B-47E2-97C6-864E73A0421A}"/>
      </w:docPartPr>
      <w:docPartBody>
        <w:p w:rsidR="000155C8" w:rsidRDefault="000155C8" w:rsidP="005A718F">
          <w:r>
            <w:t>To get started right away, just tap any placeholder text (such as this) and start typing to replace it with your own.</w:t>
          </w:r>
        </w:p>
        <w:p w:rsidR="000155C8" w:rsidRDefault="000155C8" w:rsidP="005A718F">
          <w:r>
            <w:t xml:space="preserve">Want to insert a picture from your files or add a shape, text box, or table? You got it! On the Insert tab of the ribbon, just tap the option you need. </w:t>
          </w:r>
        </w:p>
        <w:p w:rsidR="00572437" w:rsidRDefault="000155C8" w:rsidP="000155C8">
          <w:pPr>
            <w:pStyle w:val="AFB71F321117402F90307AF6E592C977"/>
          </w:pPr>
          <w:r>
            <w:t>Find even more easy-to-use tools on the Insert tab, such as to add a hyperlink or insert a comment.</w:t>
          </w:r>
        </w:p>
      </w:docPartBody>
    </w:docPart>
    <w:docPart>
      <w:docPartPr>
        <w:name w:val="195CEAF4F12945F597A6D7556B1A8324"/>
        <w:category>
          <w:name w:val="General"/>
          <w:gallery w:val="placeholder"/>
        </w:category>
        <w:types>
          <w:type w:val="bbPlcHdr"/>
        </w:types>
        <w:behaviors>
          <w:behavior w:val="content"/>
        </w:behaviors>
        <w:guid w:val="{E9B4D078-BEBD-4400-9D88-D89B93D31F66}"/>
      </w:docPartPr>
      <w:docPartBody>
        <w:p w:rsidR="000155C8" w:rsidRDefault="000155C8" w:rsidP="005A718F">
          <w:r>
            <w:t>To get started right away, just tap any placeholder text (such as this) and start typing to replace it with your own.</w:t>
          </w:r>
        </w:p>
        <w:p w:rsidR="000155C8" w:rsidRDefault="000155C8" w:rsidP="005A718F">
          <w:r>
            <w:t xml:space="preserve">Want to insert a picture from your files or add a shape, text box, or table? You got it! On the Insert tab of the ribbon, just tap the option you need. </w:t>
          </w:r>
        </w:p>
        <w:p w:rsidR="00572437" w:rsidRDefault="000155C8" w:rsidP="000155C8">
          <w:pPr>
            <w:pStyle w:val="195CEAF4F12945F597A6D7556B1A8324"/>
          </w:pPr>
          <w:r>
            <w:t>Find even more easy-to-use tools on the Insert tab, such as to add a hyperlink or insert a comment.</w:t>
          </w:r>
        </w:p>
      </w:docPartBody>
    </w:docPart>
    <w:docPart>
      <w:docPartPr>
        <w:name w:val="542CC65FBFAB44C1880C3885477E2B24"/>
        <w:category>
          <w:name w:val="General"/>
          <w:gallery w:val="placeholder"/>
        </w:category>
        <w:types>
          <w:type w:val="bbPlcHdr"/>
        </w:types>
        <w:behaviors>
          <w:behavior w:val="content"/>
        </w:behaviors>
        <w:guid w:val="{3350C3C5-D011-4F37-95CB-8EEA7A3EDAE4}"/>
      </w:docPartPr>
      <w:docPartBody>
        <w:p w:rsidR="00572437" w:rsidRDefault="00572437" w:rsidP="005A718F">
          <w:r>
            <w:t>To get started right away, just tap any placeholder text (such as this) and start typing to replace it with your own.</w:t>
          </w:r>
        </w:p>
        <w:p w:rsidR="00572437" w:rsidRDefault="00572437" w:rsidP="005A718F">
          <w:r>
            <w:t xml:space="preserve">Want to insert a picture from your files or add a shape, text box, or table? You got it! On the Insert tab of the ribbon, just tap the option you need. </w:t>
          </w:r>
        </w:p>
        <w:p w:rsidR="004F1D9C" w:rsidRDefault="00572437" w:rsidP="00572437">
          <w:pPr>
            <w:pStyle w:val="542CC65FBFAB44C1880C3885477E2B24"/>
          </w:pPr>
          <w:r>
            <w:t>Find even more easy-to-use tools on the Insert tab, such as to add a hyperlink or insert a comment.</w:t>
          </w:r>
        </w:p>
      </w:docPartBody>
    </w:docPart>
    <w:docPart>
      <w:docPartPr>
        <w:name w:val="07EBDA5BBF4F4E2CBEC4EA822EDDE5BA"/>
        <w:category>
          <w:name w:val="General"/>
          <w:gallery w:val="placeholder"/>
        </w:category>
        <w:types>
          <w:type w:val="bbPlcHdr"/>
        </w:types>
        <w:behaviors>
          <w:behavior w:val="content"/>
        </w:behaviors>
        <w:guid w:val="{B4999562-A7D4-49CD-8704-18EE736DE937}"/>
      </w:docPartPr>
      <w:docPartBody>
        <w:p w:rsidR="00572437" w:rsidRDefault="00572437" w:rsidP="005A718F">
          <w:r>
            <w:t>To get started right away, just tap any placeholder text (such as this) and start typing to replace it with your own.</w:t>
          </w:r>
        </w:p>
        <w:p w:rsidR="00572437" w:rsidRDefault="00572437" w:rsidP="005A718F">
          <w:r>
            <w:t xml:space="preserve">Want to insert a picture from your files or add a shape, text box, or table? You got it! On the Insert tab of the ribbon, just tap the option you need. </w:t>
          </w:r>
        </w:p>
        <w:p w:rsidR="004F1D9C" w:rsidRDefault="00572437" w:rsidP="00572437">
          <w:pPr>
            <w:pStyle w:val="07EBDA5BBF4F4E2CBEC4EA822EDDE5BA"/>
          </w:pPr>
          <w:r>
            <w:t>Find even more easy-to-use tools on the Insert tab, such as to add a hyperlink or insert a comment.</w:t>
          </w:r>
        </w:p>
      </w:docPartBody>
    </w:docPart>
    <w:docPart>
      <w:docPartPr>
        <w:name w:val="CBF9E82B14784A96981ACF8158830D77"/>
        <w:category>
          <w:name w:val="General"/>
          <w:gallery w:val="placeholder"/>
        </w:category>
        <w:types>
          <w:type w:val="bbPlcHdr"/>
        </w:types>
        <w:behaviors>
          <w:behavior w:val="content"/>
        </w:behaviors>
        <w:guid w:val="{9D9AFCD3-9651-41F1-8D20-15A39597402E}"/>
      </w:docPartPr>
      <w:docPartBody>
        <w:p w:rsidR="00572437" w:rsidRDefault="00572437" w:rsidP="005A718F">
          <w:r>
            <w:t>To get started right away, just tap any placeholder text (such as this) and start typing to replace it with your own.</w:t>
          </w:r>
        </w:p>
        <w:p w:rsidR="00572437" w:rsidRDefault="00572437" w:rsidP="005A718F">
          <w:r>
            <w:t xml:space="preserve">Want to insert a picture from your files or add a shape, text box, or table? You got it! On the Insert tab of the ribbon, just tap the option you need. </w:t>
          </w:r>
        </w:p>
        <w:p w:rsidR="004F1D9C" w:rsidRDefault="00572437" w:rsidP="00572437">
          <w:pPr>
            <w:pStyle w:val="CBF9E82B14784A96981ACF8158830D77"/>
          </w:pPr>
          <w:r>
            <w:t>Find even more easy-to-use tools on the Insert tab, such as to add a hyperlink or insert a comment.</w:t>
          </w:r>
        </w:p>
      </w:docPartBody>
    </w:docPart>
    <w:docPart>
      <w:docPartPr>
        <w:name w:val="CE13F9072F8E42B9BA197962140D12DF"/>
        <w:category>
          <w:name w:val="General"/>
          <w:gallery w:val="placeholder"/>
        </w:category>
        <w:types>
          <w:type w:val="bbPlcHdr"/>
        </w:types>
        <w:behaviors>
          <w:behavior w:val="content"/>
        </w:behaviors>
        <w:guid w:val="{7A88FD15-4650-48BB-A355-BE4EAD2C9D77}"/>
      </w:docPartPr>
      <w:docPartBody>
        <w:p w:rsidR="004F1D9C" w:rsidRDefault="004F1D9C" w:rsidP="005A718F">
          <w:r>
            <w:t>To get started right away, just tap any placeholder text (such as this) and start typing to replace it with your own.</w:t>
          </w:r>
        </w:p>
        <w:p w:rsidR="004F1D9C" w:rsidRDefault="004F1D9C" w:rsidP="005A718F">
          <w:r>
            <w:t xml:space="preserve">Want to insert a picture from your files or add a shape, text box, or table? You got it! On the Insert tab of the ribbon, just tap the option you need. </w:t>
          </w:r>
        </w:p>
        <w:p w:rsidR="00000000" w:rsidRDefault="004F1D9C" w:rsidP="004F1D9C">
          <w:pPr>
            <w:pStyle w:val="CE13F9072F8E42B9BA197962140D12DF"/>
          </w:pPr>
          <w:r>
            <w:t>Find even more easy-to-use tools on the Insert tab, such as to add a hyperlink or insert a comment.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C8"/>
    <w:rsid w:val="000155C8"/>
    <w:rsid w:val="0012167B"/>
    <w:rsid w:val="004F1D9C"/>
    <w:rsid w:val="00572437"/>
    <w:rsid w:val="009172E8"/>
    <w:rsid w:val="00D84E5A"/>
    <w:rsid w:val="00EE2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89996A858449A5931FFDF22E17A766">
    <w:name w:val="0C89996A858449A5931FFDF22E17A766"/>
  </w:style>
  <w:style w:type="paragraph" w:customStyle="1" w:styleId="F3B1258BD52D4099B90A16E100DBD6CC">
    <w:name w:val="F3B1258BD52D4099B90A16E100DBD6CC"/>
  </w:style>
  <w:style w:type="paragraph" w:customStyle="1" w:styleId="443250938C5244E4BE2B2CB33D107DF6">
    <w:name w:val="443250938C5244E4BE2B2CB33D107DF6"/>
  </w:style>
  <w:style w:type="paragraph" w:customStyle="1" w:styleId="9D1FE23620C342FCAE42E193AA813652">
    <w:name w:val="9D1FE23620C342FCAE42E193AA813652"/>
  </w:style>
  <w:style w:type="paragraph" w:customStyle="1" w:styleId="41FBF8642B36493192F75D08D49CC663">
    <w:name w:val="41FBF8642B36493192F75D08D49CC663"/>
  </w:style>
  <w:style w:type="paragraph" w:customStyle="1" w:styleId="12CBABEC6033442BA61532021EF3CE84">
    <w:name w:val="12CBABEC6033442BA61532021EF3CE84"/>
  </w:style>
  <w:style w:type="paragraph" w:customStyle="1" w:styleId="5D085618865440CD8725AB79357DFA31">
    <w:name w:val="5D085618865440CD8725AB79357DFA31"/>
    <w:rsid w:val="000155C8"/>
  </w:style>
  <w:style w:type="paragraph" w:customStyle="1" w:styleId="0930A37B626E48ADA193F409C28292CF">
    <w:name w:val="0930A37B626E48ADA193F409C28292CF"/>
    <w:rsid w:val="000155C8"/>
  </w:style>
  <w:style w:type="paragraph" w:customStyle="1" w:styleId="23DCDAFC22F848CCA81C2FC76370A2A8">
    <w:name w:val="23DCDAFC22F848CCA81C2FC76370A2A8"/>
    <w:rsid w:val="000155C8"/>
  </w:style>
  <w:style w:type="paragraph" w:customStyle="1" w:styleId="240806BE393E44E2A0918B78221553B5">
    <w:name w:val="240806BE393E44E2A0918B78221553B5"/>
    <w:rsid w:val="000155C8"/>
  </w:style>
  <w:style w:type="paragraph" w:customStyle="1" w:styleId="BDCD1CD2BD5C47F0A0E5D60B1C136B99">
    <w:name w:val="BDCD1CD2BD5C47F0A0E5D60B1C136B99"/>
    <w:rsid w:val="000155C8"/>
  </w:style>
  <w:style w:type="paragraph" w:customStyle="1" w:styleId="471A48985EFF44169027AC66D1729718">
    <w:name w:val="471A48985EFF44169027AC66D1729718"/>
    <w:rsid w:val="000155C8"/>
  </w:style>
  <w:style w:type="paragraph" w:customStyle="1" w:styleId="6F574CF856C243D39FFDC8288E1101A1">
    <w:name w:val="6F574CF856C243D39FFDC8288E1101A1"/>
    <w:rsid w:val="000155C8"/>
  </w:style>
  <w:style w:type="paragraph" w:customStyle="1" w:styleId="6FCAFFAB909645549662A6AA3E1CD5E5">
    <w:name w:val="6FCAFFAB909645549662A6AA3E1CD5E5"/>
    <w:rsid w:val="000155C8"/>
  </w:style>
  <w:style w:type="paragraph" w:customStyle="1" w:styleId="7D85A855D1C043C69BA418815711EF8A">
    <w:name w:val="7D85A855D1C043C69BA418815711EF8A"/>
    <w:rsid w:val="000155C8"/>
  </w:style>
  <w:style w:type="paragraph" w:customStyle="1" w:styleId="4821C6C8E6A443E380D36830AFBD1B8B">
    <w:name w:val="4821C6C8E6A443E380D36830AFBD1B8B"/>
    <w:rsid w:val="000155C8"/>
  </w:style>
  <w:style w:type="paragraph" w:customStyle="1" w:styleId="703D4E42029247B3B54D96863D85A906">
    <w:name w:val="703D4E42029247B3B54D96863D85A906"/>
    <w:rsid w:val="000155C8"/>
  </w:style>
  <w:style w:type="paragraph" w:customStyle="1" w:styleId="AFB71F321117402F90307AF6E592C977">
    <w:name w:val="AFB71F321117402F90307AF6E592C977"/>
    <w:rsid w:val="000155C8"/>
  </w:style>
  <w:style w:type="paragraph" w:customStyle="1" w:styleId="3A1F401A8CE941E4933944AA8BE13CDD">
    <w:name w:val="3A1F401A8CE941E4933944AA8BE13CDD"/>
    <w:rsid w:val="000155C8"/>
  </w:style>
  <w:style w:type="paragraph" w:customStyle="1" w:styleId="195CEAF4F12945F597A6D7556B1A8324">
    <w:name w:val="195CEAF4F12945F597A6D7556B1A8324"/>
    <w:rsid w:val="000155C8"/>
  </w:style>
  <w:style w:type="paragraph" w:customStyle="1" w:styleId="2A7BE2AE0384482C8AAA611E0A5C15E2">
    <w:name w:val="2A7BE2AE0384482C8AAA611E0A5C15E2"/>
    <w:rsid w:val="000155C8"/>
  </w:style>
  <w:style w:type="paragraph" w:customStyle="1" w:styleId="D34A21226E9A45ADBEEC0461A56D3A5E">
    <w:name w:val="D34A21226E9A45ADBEEC0461A56D3A5E"/>
    <w:rsid w:val="000155C8"/>
  </w:style>
  <w:style w:type="paragraph" w:customStyle="1" w:styleId="99A836040E8F4179A437145F900061DA">
    <w:name w:val="99A836040E8F4179A437145F900061DA"/>
    <w:rsid w:val="000155C8"/>
  </w:style>
  <w:style w:type="paragraph" w:customStyle="1" w:styleId="542CC65FBFAB44C1880C3885477E2B24">
    <w:name w:val="542CC65FBFAB44C1880C3885477E2B24"/>
    <w:rsid w:val="00572437"/>
  </w:style>
  <w:style w:type="paragraph" w:customStyle="1" w:styleId="07EBDA5BBF4F4E2CBEC4EA822EDDE5BA">
    <w:name w:val="07EBDA5BBF4F4E2CBEC4EA822EDDE5BA"/>
    <w:rsid w:val="00572437"/>
  </w:style>
  <w:style w:type="paragraph" w:customStyle="1" w:styleId="CBF9E82B14784A96981ACF8158830D77">
    <w:name w:val="CBF9E82B14784A96981ACF8158830D77"/>
    <w:rsid w:val="00572437"/>
  </w:style>
  <w:style w:type="paragraph" w:customStyle="1" w:styleId="37D554102FE14C64A7DE296DB60FE6A9">
    <w:name w:val="37D554102FE14C64A7DE296DB60FE6A9"/>
    <w:rsid w:val="004F1D9C"/>
    <w:pPr>
      <w:spacing w:line="278" w:lineRule="auto"/>
    </w:pPr>
    <w:rPr>
      <w:sz w:val="24"/>
      <w:szCs w:val="24"/>
    </w:rPr>
  </w:style>
  <w:style w:type="paragraph" w:customStyle="1" w:styleId="CE13F9072F8E42B9BA197962140D12DF">
    <w:name w:val="CE13F9072F8E42B9BA197962140D12DF"/>
    <w:rsid w:val="004F1D9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EAA13-8E00-483F-B12E-3A60D792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{7CE48AB7-E6C4-4347-BAE2-7A2ACDBD0417}tf16392796_win32.dotx</Template>
  <TotalTime>62</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Choi</dc:creator>
  <cp:keywords/>
  <dc:description/>
  <cp:lastModifiedBy>Jane Choi</cp:lastModifiedBy>
  <cp:revision>7</cp:revision>
  <dcterms:created xsi:type="dcterms:W3CDTF">2023-12-17T15:27:00Z</dcterms:created>
  <dcterms:modified xsi:type="dcterms:W3CDTF">2024-08-14T03:49:00Z</dcterms:modified>
</cp:coreProperties>
</file>